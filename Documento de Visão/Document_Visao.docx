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CAE1" w14:textId="0EE54A24" w:rsidR="00D3408F" w:rsidRPr="00324526" w:rsidRDefault="00324526">
      <w:pPr>
        <w:pStyle w:val="Ttulo"/>
        <w:jc w:val="right"/>
        <w:rPr>
          <w:lang w:val="pt-BR"/>
        </w:rPr>
      </w:pPr>
      <w:r>
        <w:rPr>
          <w:lang w:val="pt-BR"/>
        </w:rPr>
        <w:t>Gerenciamento de horários e salas da FATEC</w:t>
      </w:r>
    </w:p>
    <w:p w14:paraId="33F0E92A" w14:textId="77777777" w:rsidR="00D3408F" w:rsidRPr="00324526" w:rsidRDefault="00534E7F">
      <w:pPr>
        <w:pStyle w:val="Ttulo"/>
        <w:jc w:val="right"/>
        <w:rPr>
          <w:lang w:val="pt-BR"/>
        </w:rPr>
      </w:pPr>
      <w:r w:rsidRPr="00324526">
        <w:rPr>
          <w:lang w:val="pt-BR"/>
        </w:rPr>
        <w:fldChar w:fldCharType="begin"/>
      </w:r>
      <w:r w:rsidRPr="00324526">
        <w:rPr>
          <w:lang w:val="pt-BR"/>
        </w:rPr>
        <w:instrText>TITLE</w:instrText>
      </w:r>
      <w:r w:rsidRPr="00324526">
        <w:rPr>
          <w:lang w:val="pt-BR"/>
        </w:rPr>
        <w:fldChar w:fldCharType="separate"/>
      </w:r>
      <w:r w:rsidR="00384828" w:rsidRPr="00324526">
        <w:rPr>
          <w:lang w:val="pt-BR"/>
        </w:rPr>
        <w:t>Visão do Negócio</w:t>
      </w:r>
      <w:r w:rsidRPr="00324526">
        <w:rPr>
          <w:lang w:val="pt-BR"/>
        </w:rPr>
        <w:fldChar w:fldCharType="end"/>
      </w:r>
    </w:p>
    <w:p w14:paraId="3C2DB86A" w14:textId="77777777" w:rsidR="00D3408F" w:rsidRPr="00324526" w:rsidRDefault="00D3408F">
      <w:pPr>
        <w:pStyle w:val="Ttulo"/>
        <w:jc w:val="right"/>
        <w:rPr>
          <w:lang w:val="pt-BR"/>
        </w:rPr>
      </w:pPr>
    </w:p>
    <w:p w14:paraId="41089146" w14:textId="77777777" w:rsidR="00D3408F" w:rsidRPr="00324526" w:rsidRDefault="00534E7F">
      <w:pPr>
        <w:pStyle w:val="Ttulo"/>
        <w:jc w:val="right"/>
        <w:rPr>
          <w:lang w:val="pt-BR"/>
        </w:rPr>
      </w:pPr>
      <w:r w:rsidRPr="00324526">
        <w:rPr>
          <w:sz w:val="28"/>
          <w:szCs w:val="28"/>
          <w:lang w:val="pt-BR"/>
        </w:rPr>
        <w:t>Versão 1.0</w:t>
      </w:r>
    </w:p>
    <w:p w14:paraId="00BA114F" w14:textId="77777777" w:rsidR="00D3408F" w:rsidRPr="00324526" w:rsidRDefault="00D3408F">
      <w:pPr>
        <w:pStyle w:val="Ttulo"/>
        <w:rPr>
          <w:sz w:val="28"/>
          <w:szCs w:val="28"/>
          <w:lang w:val="pt-BR"/>
        </w:rPr>
      </w:pPr>
    </w:p>
    <w:p w14:paraId="7D36C63B" w14:textId="77777777" w:rsidR="00D3408F" w:rsidRPr="00324526" w:rsidRDefault="00D3408F">
      <w:pPr>
        <w:rPr>
          <w:sz w:val="28"/>
          <w:szCs w:val="28"/>
          <w:lang w:val="pt-BR"/>
        </w:rPr>
      </w:pPr>
    </w:p>
    <w:p w14:paraId="0A740855" w14:textId="77777777" w:rsidR="00324526" w:rsidRDefault="00324526">
      <w:pPr>
        <w:pStyle w:val="Ttulo"/>
        <w:rPr>
          <w:lang w:val="pt-BR"/>
        </w:rPr>
      </w:pPr>
    </w:p>
    <w:p w14:paraId="0F6DBE95" w14:textId="77777777" w:rsidR="00324526" w:rsidRDefault="00324526">
      <w:pPr>
        <w:pStyle w:val="Ttulo"/>
        <w:rPr>
          <w:lang w:val="pt-BR"/>
        </w:rPr>
      </w:pPr>
    </w:p>
    <w:p w14:paraId="0D43D166" w14:textId="77777777" w:rsidR="00324526" w:rsidRDefault="00324526">
      <w:pPr>
        <w:pStyle w:val="Ttulo"/>
        <w:rPr>
          <w:lang w:val="pt-BR"/>
        </w:rPr>
      </w:pPr>
    </w:p>
    <w:p w14:paraId="07FA928B" w14:textId="77777777" w:rsidR="00324526" w:rsidRDefault="00324526">
      <w:pPr>
        <w:pStyle w:val="Ttulo"/>
        <w:rPr>
          <w:lang w:val="pt-BR"/>
        </w:rPr>
      </w:pPr>
    </w:p>
    <w:p w14:paraId="1F83940C" w14:textId="77777777" w:rsidR="00324526" w:rsidRDefault="00324526">
      <w:pPr>
        <w:pStyle w:val="Ttulo"/>
        <w:rPr>
          <w:lang w:val="pt-BR"/>
        </w:rPr>
      </w:pPr>
    </w:p>
    <w:p w14:paraId="6545B5C2" w14:textId="77777777" w:rsidR="00324526" w:rsidRDefault="00324526">
      <w:pPr>
        <w:pStyle w:val="Ttulo"/>
        <w:rPr>
          <w:lang w:val="pt-BR"/>
        </w:rPr>
      </w:pPr>
    </w:p>
    <w:p w14:paraId="386A0615" w14:textId="77777777" w:rsidR="00324526" w:rsidRDefault="00324526">
      <w:pPr>
        <w:pStyle w:val="Ttulo"/>
        <w:rPr>
          <w:lang w:val="pt-BR"/>
        </w:rPr>
      </w:pPr>
    </w:p>
    <w:p w14:paraId="579852C1" w14:textId="77777777" w:rsidR="00324526" w:rsidRDefault="00324526">
      <w:pPr>
        <w:pStyle w:val="Ttulo"/>
        <w:rPr>
          <w:lang w:val="pt-BR"/>
        </w:rPr>
      </w:pPr>
    </w:p>
    <w:p w14:paraId="15681932" w14:textId="77777777" w:rsidR="00324526" w:rsidRDefault="00324526">
      <w:pPr>
        <w:pStyle w:val="Ttulo"/>
        <w:rPr>
          <w:lang w:val="pt-BR"/>
        </w:rPr>
      </w:pPr>
    </w:p>
    <w:p w14:paraId="42284548" w14:textId="77777777" w:rsidR="00324526" w:rsidRDefault="00324526">
      <w:pPr>
        <w:pStyle w:val="Ttulo"/>
        <w:rPr>
          <w:lang w:val="pt-BR"/>
        </w:rPr>
      </w:pPr>
    </w:p>
    <w:p w14:paraId="1EC392B4" w14:textId="77777777" w:rsidR="00324526" w:rsidRDefault="00324526">
      <w:pPr>
        <w:pStyle w:val="Ttulo"/>
        <w:rPr>
          <w:lang w:val="pt-BR"/>
        </w:rPr>
      </w:pPr>
    </w:p>
    <w:p w14:paraId="589904BA" w14:textId="77777777" w:rsidR="00324526" w:rsidRDefault="00324526">
      <w:pPr>
        <w:pStyle w:val="Ttulo"/>
        <w:rPr>
          <w:lang w:val="pt-BR"/>
        </w:rPr>
      </w:pPr>
    </w:p>
    <w:p w14:paraId="0B16888F" w14:textId="77777777" w:rsidR="00324526" w:rsidRDefault="00324526">
      <w:pPr>
        <w:pStyle w:val="Ttulo"/>
        <w:rPr>
          <w:lang w:val="pt-BR"/>
        </w:rPr>
      </w:pPr>
    </w:p>
    <w:p w14:paraId="55A78199" w14:textId="77777777" w:rsidR="00324526" w:rsidRDefault="00324526">
      <w:pPr>
        <w:pStyle w:val="Ttulo"/>
        <w:rPr>
          <w:lang w:val="pt-BR"/>
        </w:rPr>
      </w:pPr>
    </w:p>
    <w:p w14:paraId="737B3178" w14:textId="77777777" w:rsidR="00324526" w:rsidRDefault="00324526">
      <w:pPr>
        <w:pStyle w:val="Ttulo"/>
        <w:rPr>
          <w:lang w:val="pt-BR"/>
        </w:rPr>
      </w:pPr>
    </w:p>
    <w:p w14:paraId="3A05A958" w14:textId="77777777" w:rsidR="00324526" w:rsidRDefault="00324526">
      <w:pPr>
        <w:pStyle w:val="Ttulo"/>
        <w:rPr>
          <w:lang w:val="pt-BR"/>
        </w:rPr>
      </w:pPr>
    </w:p>
    <w:p w14:paraId="223C833F" w14:textId="77777777" w:rsidR="00324526" w:rsidRDefault="00324526">
      <w:pPr>
        <w:pStyle w:val="Ttulo"/>
        <w:rPr>
          <w:lang w:val="pt-BR"/>
        </w:rPr>
      </w:pPr>
    </w:p>
    <w:p w14:paraId="0A01EA91" w14:textId="77777777" w:rsidR="00324526" w:rsidRDefault="00324526">
      <w:pPr>
        <w:pStyle w:val="Ttulo"/>
        <w:rPr>
          <w:lang w:val="pt-BR"/>
        </w:rPr>
      </w:pPr>
    </w:p>
    <w:p w14:paraId="711F57D3" w14:textId="77777777" w:rsidR="00324526" w:rsidRDefault="00324526">
      <w:pPr>
        <w:pStyle w:val="Ttulo"/>
        <w:rPr>
          <w:lang w:val="pt-BR"/>
        </w:rPr>
      </w:pPr>
    </w:p>
    <w:p w14:paraId="762949B0" w14:textId="77777777" w:rsidR="00324526" w:rsidRDefault="00324526">
      <w:pPr>
        <w:pStyle w:val="Ttulo"/>
        <w:rPr>
          <w:lang w:val="pt-BR"/>
        </w:rPr>
      </w:pPr>
    </w:p>
    <w:p w14:paraId="060129A8" w14:textId="77777777" w:rsidR="00324526" w:rsidRDefault="00324526">
      <w:pPr>
        <w:pStyle w:val="Ttulo"/>
        <w:rPr>
          <w:lang w:val="pt-BR"/>
        </w:rPr>
      </w:pPr>
    </w:p>
    <w:p w14:paraId="428CE42A" w14:textId="77777777" w:rsidR="00324526" w:rsidRDefault="00324526">
      <w:pPr>
        <w:pStyle w:val="Ttulo"/>
        <w:rPr>
          <w:lang w:val="pt-BR"/>
        </w:rPr>
      </w:pPr>
    </w:p>
    <w:p w14:paraId="273CDF5D" w14:textId="77777777" w:rsidR="00324526" w:rsidRDefault="00324526">
      <w:pPr>
        <w:pStyle w:val="Ttulo"/>
        <w:rPr>
          <w:lang w:val="pt-BR"/>
        </w:rPr>
      </w:pPr>
    </w:p>
    <w:p w14:paraId="09DF98F2" w14:textId="77777777" w:rsidR="00324526" w:rsidRDefault="00324526">
      <w:pPr>
        <w:pStyle w:val="Ttulo"/>
        <w:rPr>
          <w:lang w:val="pt-BR"/>
        </w:rPr>
      </w:pPr>
    </w:p>
    <w:p w14:paraId="7B3C2DAC" w14:textId="77777777" w:rsidR="00324526" w:rsidRDefault="00324526">
      <w:pPr>
        <w:pStyle w:val="Ttulo"/>
        <w:rPr>
          <w:lang w:val="pt-BR"/>
        </w:rPr>
      </w:pPr>
    </w:p>
    <w:p w14:paraId="36197C31" w14:textId="61FB280C" w:rsidR="00D3408F" w:rsidRPr="00324526" w:rsidRDefault="00534E7F">
      <w:pPr>
        <w:pStyle w:val="Ttulo"/>
        <w:rPr>
          <w:lang w:val="pt-BR"/>
        </w:rPr>
      </w:pPr>
      <w:r w:rsidRPr="00324526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2"/>
        <w:gridCol w:w="1152"/>
        <w:gridCol w:w="3744"/>
        <w:gridCol w:w="2321"/>
      </w:tblGrid>
      <w:tr w:rsidR="00D3408F" w:rsidRPr="00324526" w14:paraId="2027B508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BE2BA9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9DAD4A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0DC0E2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D5F24" w14:textId="77777777" w:rsidR="00D3408F" w:rsidRPr="00324526" w:rsidRDefault="00534E7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Autor</w:t>
            </w:r>
          </w:p>
        </w:tc>
      </w:tr>
      <w:tr w:rsidR="00D3408F" w:rsidRPr="00324526" w14:paraId="28981BA8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58BC4A" w14:textId="77777777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</w:t>
            </w:r>
            <w:r w:rsidR="00384828" w:rsidRPr="00324526">
              <w:rPr>
                <w:lang w:val="pt-BR"/>
              </w:rPr>
              <w:t>21</w:t>
            </w:r>
            <w:r w:rsidRPr="00324526">
              <w:rPr>
                <w:lang w:val="pt-BR"/>
              </w:rPr>
              <w:t>/</w:t>
            </w:r>
            <w:r w:rsidR="00384828" w:rsidRPr="00324526">
              <w:rPr>
                <w:lang w:val="pt-BR"/>
              </w:rPr>
              <w:t>09</w:t>
            </w:r>
            <w:r w:rsidRPr="00324526">
              <w:rPr>
                <w:lang w:val="pt-BR"/>
              </w:rPr>
              <w:t>/</w:t>
            </w:r>
            <w:r w:rsidR="00384828" w:rsidRPr="00324526">
              <w:rPr>
                <w:lang w:val="pt-BR"/>
              </w:rPr>
              <w:t>2019</w:t>
            </w:r>
            <w:r w:rsidRPr="00324526"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3C2832" w14:textId="77777777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</w:t>
            </w:r>
            <w:r w:rsidR="00384828" w:rsidRPr="00324526">
              <w:rPr>
                <w:lang w:val="pt-BR"/>
              </w:rPr>
              <w:t>1.0</w:t>
            </w:r>
            <w:r w:rsidRPr="00324526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DEBA51" w14:textId="77777777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</w:t>
            </w:r>
            <w:r w:rsidR="00384828" w:rsidRPr="00324526">
              <w:rPr>
                <w:lang w:val="pt-BR"/>
              </w:rPr>
              <w:t>Primeira entrega</w:t>
            </w:r>
            <w:r w:rsidRPr="00324526">
              <w:rPr>
                <w:lang w:val="pt-BR"/>
              </w:rPr>
              <w:t>&gt;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E7917" w14:textId="6004DE6D" w:rsidR="00D3408F" w:rsidRPr="00324526" w:rsidRDefault="00534E7F">
            <w:pPr>
              <w:pStyle w:val="Tabletext"/>
              <w:rPr>
                <w:lang w:val="pt-BR"/>
              </w:rPr>
            </w:pPr>
            <w:r w:rsidRPr="00324526">
              <w:rPr>
                <w:lang w:val="pt-BR"/>
              </w:rPr>
              <w:t>&lt;&gt;</w:t>
            </w:r>
          </w:p>
        </w:tc>
      </w:tr>
      <w:tr w:rsidR="00D3408F" w:rsidRPr="00324526" w14:paraId="140EF80A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69CDA0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026BE8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F29BFE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72AB9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3408F" w:rsidRPr="00324526" w14:paraId="4D81BD29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4E62CA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3099FA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8FE74E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99338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3408F" w:rsidRPr="00324526" w14:paraId="08760795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42A45E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8A84EC9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E36E68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F4925" w14:textId="77777777" w:rsidR="00D3408F" w:rsidRPr="00324526" w:rsidRDefault="00D3408F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330D8B6A" w14:textId="77777777" w:rsidR="00D3408F" w:rsidRPr="00324526" w:rsidRDefault="00534E7F">
      <w:pPr>
        <w:rPr>
          <w:lang w:val="pt-BR"/>
        </w:rPr>
      </w:pPr>
      <w:r w:rsidRPr="00324526">
        <w:rPr>
          <w:lang w:val="pt-BR"/>
        </w:rPr>
        <w:br w:type="page"/>
      </w:r>
    </w:p>
    <w:p w14:paraId="29AA2266" w14:textId="77777777" w:rsidR="00D3408F" w:rsidRPr="00324526" w:rsidRDefault="00534E7F">
      <w:pPr>
        <w:pStyle w:val="Ttulo"/>
        <w:rPr>
          <w:lang w:val="pt-BR"/>
        </w:rPr>
      </w:pPr>
      <w:r w:rsidRPr="00324526">
        <w:rPr>
          <w:lang w:val="pt-BR"/>
        </w:rPr>
        <w:lastRenderedPageBreak/>
        <w:t>Índice Analítico</w:t>
      </w:r>
    </w:p>
    <w:p w14:paraId="7EF66211" w14:textId="77777777" w:rsidR="00D3408F" w:rsidRPr="00324526" w:rsidRDefault="00D3408F">
      <w:pPr>
        <w:rPr>
          <w:lang w:val="pt-BR"/>
        </w:rPr>
        <w:sectPr w:rsidR="00D3408F" w:rsidRPr="00324526">
          <w:headerReference w:type="default" r:id="rId11"/>
          <w:footerReference w:type="default" r:id="rId12"/>
          <w:pgSz w:w="12240" w:h="15840"/>
          <w:pgMar w:top="1417" w:right="1440" w:bottom="1417" w:left="1440" w:header="720" w:footer="720" w:gutter="0"/>
          <w:cols w:space="720"/>
          <w:formProt w:val="0"/>
          <w:docGrid w:linePitch="360"/>
        </w:sectPr>
      </w:pPr>
    </w:p>
    <w:p w14:paraId="4D1D1D29" w14:textId="77777777" w:rsidR="00D3408F" w:rsidRPr="00324526" w:rsidRDefault="00D3408F">
      <w:pPr>
        <w:rPr>
          <w:lang w:val="pt-BR"/>
        </w:rPr>
      </w:pPr>
    </w:p>
    <w:sdt>
      <w:sdtPr>
        <w:rPr>
          <w:lang w:val="pt-BR"/>
        </w:rPr>
        <w:id w:val="-439766791"/>
        <w:docPartObj>
          <w:docPartGallery w:val="Table of Contents"/>
          <w:docPartUnique/>
        </w:docPartObj>
      </w:sdtPr>
      <w:sdtEndPr/>
      <w:sdtContent>
        <w:p w14:paraId="00D071B3" w14:textId="5174411E" w:rsidR="00324526" w:rsidRPr="00324526" w:rsidRDefault="00534E7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324526">
            <w:fldChar w:fldCharType="begin"/>
          </w:r>
          <w:r w:rsidRPr="00324526">
            <w:rPr>
              <w:lang w:val="pt-BR"/>
            </w:rPr>
            <w:instrText>TOC \o "1-3" \h</w:instrText>
          </w:r>
          <w:r w:rsidRPr="00324526">
            <w:fldChar w:fldCharType="separate"/>
          </w:r>
          <w:hyperlink w:anchor="_Toc20074543" w:history="1">
            <w:r w:rsidR="00324526" w:rsidRPr="00324526">
              <w:rPr>
                <w:rStyle w:val="Hyperlink"/>
                <w:noProof/>
                <w:lang w:val="pt-BR"/>
              </w:rPr>
              <w:t>1.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Introdução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_Toc20074543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57A67EE6" w14:textId="7A5BE540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44" w:history="1">
            <w:r w:rsidR="00324526" w:rsidRPr="00324526">
              <w:rPr>
                <w:rStyle w:val="Hyperlink"/>
                <w:noProof/>
                <w:lang w:val="pt-BR"/>
              </w:rPr>
              <w:t>1.1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Finalidade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_Toc20074544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295F111A" w14:textId="32921B4C" w:rsidR="00324526" w:rsidRPr="00324526" w:rsidRDefault="007F422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45" w:history="1">
            <w:r w:rsidR="00324526" w:rsidRPr="00324526">
              <w:rPr>
                <w:rStyle w:val="Hyperlink"/>
                <w:noProof/>
                <w:lang w:val="pt-BR"/>
              </w:rPr>
              <w:t>O documento tem como finalidade estabelecer um entendimento acerca dos elementos pertinentes ao projeto, bem como pontuar os problemas que levaram à idealização do projeto, detalhar os processos do negócio, os stakeholders e o vocabulário comum aos envolvidos.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_Toc20074545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3F1FE5B1" w14:textId="358BAFE4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46" w:history="1">
            <w:r w:rsidR="00324526" w:rsidRPr="00324526">
              <w:rPr>
                <w:rStyle w:val="Hyperlink"/>
                <w:noProof/>
                <w:lang w:val="pt-BR"/>
              </w:rPr>
              <w:t>1.2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Escopo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_Toc20074546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45BB8992" w14:textId="4E7CFA45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47" w:history="1">
            <w:r w:rsidR="00324526" w:rsidRPr="00324526">
              <w:rPr>
                <w:rStyle w:val="Hyperlink"/>
                <w:noProof/>
                <w:lang w:val="pt-BR"/>
              </w:rPr>
              <w:t>1.3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Referências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_Toc20074547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469990D0" w14:textId="1EE9643A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48" w:history="1">
            <w:r w:rsidR="00324526" w:rsidRPr="00324526">
              <w:rPr>
                <w:rStyle w:val="Hyperlink"/>
                <w:noProof/>
                <w:lang w:val="pt-BR"/>
              </w:rPr>
              <w:t>1.4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Visão Geral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_Toc20074548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0C554F30" w14:textId="099B86BA" w:rsidR="00324526" w:rsidRPr="00324526" w:rsidRDefault="007F422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49" w:history="1">
            <w:r w:rsidR="00324526" w:rsidRPr="00324526">
              <w:rPr>
                <w:rStyle w:val="Hyperlink"/>
                <w:noProof/>
                <w:lang w:val="pt-BR"/>
              </w:rPr>
              <w:t>2.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Posicionamento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_Toc20074549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3FCB8CD3" w14:textId="130A669F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50" w:history="1">
            <w:r w:rsidR="00324526" w:rsidRPr="00324526">
              <w:rPr>
                <w:rStyle w:val="Hyperlink"/>
                <w:noProof/>
                <w:lang w:val="pt-BR"/>
              </w:rPr>
              <w:t>2.1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Domínio do Negócio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_Toc20074550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7EE650D1" w14:textId="72100EF5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51" w:history="1">
            <w:r w:rsidR="00324526" w:rsidRPr="00324526">
              <w:rPr>
                <w:rStyle w:val="Hyperlink"/>
                <w:noProof/>
                <w:lang w:val="pt-BR"/>
              </w:rPr>
              <w:t>2.2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Vocabulário de Negócio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_Toc20074551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64B75DC8" w14:textId="75B08E48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2" w:history="1">
            <w:r w:rsidR="00324526" w:rsidRPr="00324526">
              <w:rPr>
                <w:rStyle w:val="Hyperlink"/>
                <w:noProof/>
              </w:rPr>
              <w:t>2.2.1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Coordenação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_Toc20074552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4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6995A53C" w14:textId="48FA9F19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53" w:history="1">
            <w:r w:rsidR="00324526" w:rsidRPr="00324526">
              <w:rPr>
                <w:rStyle w:val="Hyperlink"/>
                <w:noProof/>
                <w:lang w:val="pt-BR"/>
              </w:rPr>
              <w:t>2.3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Atividades e Processos do Negócio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_Toc20074553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4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2CF0D7FF" w14:textId="792735F0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4" w:history="1">
            <w:r w:rsidR="00324526" w:rsidRPr="00324526">
              <w:rPr>
                <w:rStyle w:val="Hyperlink"/>
                <w:noProof/>
              </w:rPr>
              <w:t>2.3.1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Idealização dos formulários de horário/aula.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_Toc20074554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5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2E9B2C60" w14:textId="1172CB81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5" w:history="1">
            <w:r w:rsidR="00324526" w:rsidRPr="00324526">
              <w:rPr>
                <w:rStyle w:val="Hyperlink"/>
                <w:noProof/>
              </w:rPr>
              <w:t>2.3.2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Disponibilização dos horários das matérias eletivas.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_Toc20074555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5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12023772" w14:textId="60EFE5D5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6" w:history="1">
            <w:r w:rsidR="00324526" w:rsidRPr="00324526">
              <w:rPr>
                <w:rStyle w:val="Hyperlink"/>
                <w:noProof/>
              </w:rPr>
              <w:t>2.3.3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Indica quando há alguma incompatibilidade entre os horários informados via formulário pelos diversos professores.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_Toc20074556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5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7A15B859" w14:textId="1FE17E61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7" w:history="1">
            <w:r w:rsidR="00324526" w:rsidRPr="00324526">
              <w:rPr>
                <w:rStyle w:val="Hyperlink"/>
                <w:noProof/>
              </w:rPr>
              <w:t>2.3.4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Preenchem o formulário enviado pela coordenação.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_Toc20074557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5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2E4E276B" w14:textId="48BEFD0A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8" w:history="1">
            <w:r w:rsidR="00324526" w:rsidRPr="00324526">
              <w:rPr>
                <w:rStyle w:val="Hyperlink"/>
                <w:noProof/>
              </w:rPr>
              <w:t>2.3.5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Enviam o formulário para a secretaria acadêmica.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_Toc20074558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5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074AFBBB" w14:textId="50D95707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59" w:history="1">
            <w:r w:rsidR="00324526" w:rsidRPr="00324526">
              <w:rPr>
                <w:rStyle w:val="Hyperlink"/>
                <w:noProof/>
              </w:rPr>
              <w:t>2.3.6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Podem reenviar o formulário.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_Toc20074559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5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62A7EFD3" w14:textId="495E513F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0" w:history="1">
            <w:r w:rsidR="00324526" w:rsidRPr="00324526">
              <w:rPr>
                <w:rStyle w:val="Hyperlink"/>
                <w:noProof/>
              </w:rPr>
              <w:t>2.3.7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Recebe o formulário preenchido dos professores.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_Toc20074560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6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5FA86903" w14:textId="1387FB72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1" w:history="1">
            <w:r w:rsidR="00324526" w:rsidRPr="00324526">
              <w:rPr>
                <w:rStyle w:val="Hyperlink"/>
                <w:noProof/>
              </w:rPr>
              <w:t>2.3.8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Aprova ou desaprova os formulários.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_Toc20074561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6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5AD17F7D" w14:textId="542494B7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2" w:history="1">
            <w:r w:rsidR="00324526" w:rsidRPr="00324526">
              <w:rPr>
                <w:rStyle w:val="Hyperlink"/>
                <w:noProof/>
              </w:rPr>
              <w:t>2.3.9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Emite a grade horária do semestre.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_Toc20074562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6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3214D1BA" w14:textId="79050438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63" w:history="1">
            <w:r w:rsidR="00324526" w:rsidRPr="00324526">
              <w:rPr>
                <w:rStyle w:val="Hyperlink"/>
                <w:noProof/>
                <w:lang w:val="pt-BR"/>
              </w:rPr>
              <w:t>2.4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Regras de Negócio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_Toc20074563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6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63BE94F3" w14:textId="300B0D79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4" w:history="1">
            <w:r w:rsidR="00324526" w:rsidRPr="00324526">
              <w:rPr>
                <w:rStyle w:val="Hyperlink"/>
                <w:noProof/>
              </w:rPr>
              <w:t>2.4.1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Interstício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_Toc20074564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6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216519F4" w14:textId="59ABE4D1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5" w:history="1">
            <w:r w:rsidR="00324526" w:rsidRPr="00324526">
              <w:rPr>
                <w:rStyle w:val="Hyperlink"/>
                <w:noProof/>
              </w:rPr>
              <w:t>2.4.2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Múltiplas matrículas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_Toc20074565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6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3EA159CB" w14:textId="24162695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6" w:history="1">
            <w:r w:rsidR="00324526" w:rsidRPr="00324526">
              <w:rPr>
                <w:rStyle w:val="Hyperlink"/>
                <w:noProof/>
              </w:rPr>
              <w:t>2.4.3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Horas trabalhadas diariamente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_Toc20074566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6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4EFE8468" w14:textId="5DA7BC09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7" w:history="1">
            <w:r w:rsidR="00324526" w:rsidRPr="00324526">
              <w:rPr>
                <w:rStyle w:val="Hyperlink"/>
                <w:noProof/>
              </w:rPr>
              <w:t>2.4.4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Horas trabalhadas semanalmente para professores com um contrato.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_Toc20074567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7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152A6473" w14:textId="36263BE5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8" w:history="1">
            <w:r w:rsidR="00324526" w:rsidRPr="00324526">
              <w:rPr>
                <w:rStyle w:val="Hyperlink"/>
                <w:noProof/>
              </w:rPr>
              <w:t>2.4.5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Horas trabalhadas semanalmente para professores com dois contratos.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_Toc20074568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7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165C3B04" w14:textId="6D0BB49D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69" w:history="1">
            <w:r w:rsidR="00324526" w:rsidRPr="00324526">
              <w:rPr>
                <w:rStyle w:val="Hyperlink"/>
                <w:noProof/>
              </w:rPr>
              <w:t>2.4.6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Matérias eletivas possuem horário fixado pela coordenação.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_Toc20074569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7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6B50B482" w14:textId="552D10BD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70" w:history="1">
            <w:r w:rsidR="00324526" w:rsidRPr="00324526">
              <w:rPr>
                <w:rStyle w:val="Hyperlink"/>
                <w:noProof/>
              </w:rPr>
              <w:t>2.4.7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Prioridade dos laboratórios.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_Toc20074570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7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1229D7F0" w14:textId="5C3B238F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71" w:history="1">
            <w:r w:rsidR="00324526" w:rsidRPr="00324526">
              <w:rPr>
                <w:rStyle w:val="Hyperlink"/>
                <w:noProof/>
              </w:rPr>
              <w:t>2.4.8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Prioridade na escolha de horários entre os professores.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_Toc20074571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7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6A4DDDA3" w14:textId="193D26B0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72" w:history="1">
            <w:r w:rsidR="00324526" w:rsidRPr="00324526">
              <w:rPr>
                <w:rStyle w:val="Hyperlink"/>
                <w:noProof/>
              </w:rPr>
              <w:t>2.4.9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Salas e horários livres para monitoria.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_Toc20074572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8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483CB30C" w14:textId="53740079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73" w:history="1">
            <w:r w:rsidR="00324526" w:rsidRPr="00324526">
              <w:rPr>
                <w:rStyle w:val="Hyperlink"/>
                <w:noProof/>
                <w:lang w:val="pt-BR"/>
              </w:rPr>
              <w:t>2.5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Descrição do Problema/Oportunidade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_Toc20074573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8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5BAD9E5C" w14:textId="41B57A5A" w:rsidR="00324526" w:rsidRPr="00324526" w:rsidRDefault="007F422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74" w:history="1">
            <w:r w:rsidR="00324526" w:rsidRPr="00324526">
              <w:rPr>
                <w:rStyle w:val="Hyperlink"/>
                <w:noProof/>
                <w:lang w:val="pt-BR"/>
              </w:rPr>
              <w:t>3.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Descrição dos Stakeholders (Envolvidos)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_Toc20074574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8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2EA128CF" w14:textId="1F35BAC8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75" w:history="1">
            <w:r w:rsidR="00324526" w:rsidRPr="00324526">
              <w:rPr>
                <w:rStyle w:val="Hyperlink"/>
                <w:noProof/>
                <w:lang w:val="pt-BR"/>
              </w:rPr>
              <w:t>3.1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Resumo dos Envolvidos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_Toc20074575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8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77A74A90" w14:textId="2D7EE744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76" w:history="1">
            <w:r w:rsidR="00324526" w:rsidRPr="00324526">
              <w:rPr>
                <w:rStyle w:val="Hyperlink"/>
                <w:noProof/>
                <w:lang w:val="pt-BR"/>
              </w:rPr>
              <w:t>3.2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Perfil Detalhado dos Envolvidos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_Toc20074576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8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67E46D72" w14:textId="71F9CECB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77" w:history="1">
            <w:r w:rsidR="00324526" w:rsidRPr="00324526">
              <w:rPr>
                <w:rStyle w:val="Hyperlink"/>
                <w:noProof/>
              </w:rPr>
              <w:t>3.2.1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&lt;Professores&gt;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_Toc20074577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8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4147A76C" w14:textId="1F900209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78" w:history="1">
            <w:r w:rsidR="00324526" w:rsidRPr="00324526">
              <w:rPr>
                <w:rStyle w:val="Hyperlink"/>
                <w:noProof/>
              </w:rPr>
              <w:t>3.2.2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&lt;Secretaria Acadêmica&gt;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_Toc20074578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9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74EEC17C" w14:textId="54555B28" w:rsidR="00324526" w:rsidRPr="00324526" w:rsidRDefault="007F4228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4579" w:history="1">
            <w:r w:rsidR="00324526" w:rsidRPr="00324526">
              <w:rPr>
                <w:rStyle w:val="Hyperlink"/>
                <w:noProof/>
              </w:rPr>
              <w:t>3.2.3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526" w:rsidRPr="00324526">
              <w:rPr>
                <w:rStyle w:val="Hyperlink"/>
                <w:noProof/>
              </w:rPr>
              <w:t>&lt;Coordenação&gt;</w:t>
            </w:r>
            <w:r w:rsidR="00324526" w:rsidRPr="00324526">
              <w:rPr>
                <w:noProof/>
              </w:rPr>
              <w:tab/>
            </w:r>
            <w:r w:rsidR="00324526" w:rsidRPr="00324526">
              <w:rPr>
                <w:noProof/>
              </w:rPr>
              <w:fldChar w:fldCharType="begin"/>
            </w:r>
            <w:r w:rsidR="00324526" w:rsidRPr="00324526">
              <w:rPr>
                <w:noProof/>
              </w:rPr>
              <w:instrText xml:space="preserve"> PAGEREF _Toc20074579 \h </w:instrText>
            </w:r>
            <w:r w:rsidR="00324526" w:rsidRPr="00324526">
              <w:rPr>
                <w:noProof/>
              </w:rPr>
            </w:r>
            <w:r w:rsidR="00324526" w:rsidRPr="00324526">
              <w:rPr>
                <w:noProof/>
              </w:rPr>
              <w:fldChar w:fldCharType="separate"/>
            </w:r>
            <w:r w:rsidR="00324526" w:rsidRPr="00324526">
              <w:rPr>
                <w:noProof/>
              </w:rPr>
              <w:t>9</w:t>
            </w:r>
            <w:r w:rsidR="00324526" w:rsidRPr="00324526">
              <w:rPr>
                <w:noProof/>
              </w:rPr>
              <w:fldChar w:fldCharType="end"/>
            </w:r>
          </w:hyperlink>
        </w:p>
        <w:p w14:paraId="0681976E" w14:textId="49C467C6" w:rsidR="00324526" w:rsidRPr="00324526" w:rsidRDefault="007F422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074580" w:history="1">
            <w:r w:rsidR="00324526" w:rsidRPr="00324526">
              <w:rPr>
                <w:rStyle w:val="Hyperlink"/>
                <w:noProof/>
                <w:lang w:val="pt-BR"/>
              </w:rPr>
              <w:t>3.3</w:t>
            </w:r>
            <w:r w:rsidR="00324526" w:rsidRPr="003245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324526" w:rsidRPr="00324526">
              <w:rPr>
                <w:rStyle w:val="Hyperlink"/>
                <w:noProof/>
                <w:lang w:val="pt-BR"/>
              </w:rPr>
              <w:t>Apoio vs Influência</w:t>
            </w:r>
            <w:r w:rsidR="00324526" w:rsidRPr="00324526">
              <w:rPr>
                <w:noProof/>
                <w:lang w:val="pt-BR"/>
              </w:rPr>
              <w:tab/>
            </w:r>
            <w:r w:rsidR="00324526" w:rsidRPr="00324526">
              <w:rPr>
                <w:noProof/>
                <w:lang w:val="pt-BR"/>
              </w:rPr>
              <w:fldChar w:fldCharType="begin"/>
            </w:r>
            <w:r w:rsidR="00324526" w:rsidRPr="00324526">
              <w:rPr>
                <w:noProof/>
                <w:lang w:val="pt-BR"/>
              </w:rPr>
              <w:instrText xml:space="preserve"> PAGEREF _Toc20074580 \h </w:instrText>
            </w:r>
            <w:r w:rsidR="00324526" w:rsidRPr="00324526">
              <w:rPr>
                <w:noProof/>
                <w:lang w:val="pt-BR"/>
              </w:rPr>
            </w:r>
            <w:r w:rsidR="00324526" w:rsidRPr="00324526">
              <w:rPr>
                <w:noProof/>
                <w:lang w:val="pt-BR"/>
              </w:rPr>
              <w:fldChar w:fldCharType="separate"/>
            </w:r>
            <w:r w:rsidR="00324526" w:rsidRPr="00324526">
              <w:rPr>
                <w:noProof/>
                <w:lang w:val="pt-BR"/>
              </w:rPr>
              <w:t>10</w:t>
            </w:r>
            <w:r w:rsidR="00324526" w:rsidRPr="00324526">
              <w:rPr>
                <w:noProof/>
                <w:lang w:val="pt-BR"/>
              </w:rPr>
              <w:fldChar w:fldCharType="end"/>
            </w:r>
          </w:hyperlink>
        </w:p>
        <w:p w14:paraId="10163D6B" w14:textId="699128A0" w:rsidR="00D3408F" w:rsidRPr="00324526" w:rsidRDefault="00534E7F">
          <w:pPr>
            <w:pStyle w:val="Sumrio2"/>
            <w:rPr>
              <w:lang w:val="pt-BR"/>
            </w:rPr>
          </w:pPr>
          <w:r w:rsidRPr="00324526">
            <w:rPr>
              <w:rStyle w:val="Vnculodendice"/>
              <w:lang w:val="pt-BR"/>
            </w:rPr>
            <w:fldChar w:fldCharType="end"/>
          </w:r>
        </w:p>
        <w:p w14:paraId="403EF7DB" w14:textId="77777777" w:rsidR="00D3408F" w:rsidRPr="00324526" w:rsidRDefault="007F4228">
          <w:pPr>
            <w:rPr>
              <w:lang w:val="pt-BR"/>
            </w:rPr>
            <w:sectPr w:rsidR="00D3408F" w:rsidRPr="00324526">
              <w:type w:val="continuous"/>
              <w:pgSz w:w="12240" w:h="15840"/>
              <w:pgMar w:top="1417" w:right="1440" w:bottom="1417" w:left="1440" w:header="720" w:footer="720" w:gutter="0"/>
              <w:cols w:space="720"/>
              <w:formProt w:val="0"/>
              <w:docGrid w:linePitch="360"/>
            </w:sectPr>
          </w:pPr>
        </w:p>
      </w:sdtContent>
    </w:sdt>
    <w:p w14:paraId="4AB7590F" w14:textId="77777777" w:rsidR="00D3408F" w:rsidRPr="00324526" w:rsidRDefault="00534E7F">
      <w:pPr>
        <w:pStyle w:val="Ttulo"/>
        <w:rPr>
          <w:sz w:val="24"/>
          <w:szCs w:val="24"/>
          <w:lang w:val="pt-BR" w:eastAsia="pt-BR"/>
        </w:rPr>
      </w:pPr>
      <w:r w:rsidRPr="00324526">
        <w:rPr>
          <w:lang w:val="pt-BR"/>
        </w:rPr>
        <w:br w:type="page"/>
      </w:r>
    </w:p>
    <w:p w14:paraId="76E07FBE" w14:textId="77777777" w:rsidR="00D3408F" w:rsidRPr="00324526" w:rsidRDefault="00534E7F">
      <w:pPr>
        <w:pStyle w:val="Ttulo"/>
        <w:rPr>
          <w:lang w:val="pt-BR"/>
        </w:rPr>
      </w:pPr>
      <w:r w:rsidRPr="00324526">
        <w:rPr>
          <w:lang w:val="pt-BR"/>
        </w:rPr>
        <w:lastRenderedPageBreak/>
        <w:fldChar w:fldCharType="begin"/>
      </w:r>
      <w:r w:rsidRPr="00324526">
        <w:rPr>
          <w:lang w:val="pt-BR"/>
        </w:rPr>
        <w:instrText>TITLE</w:instrText>
      </w:r>
      <w:r w:rsidRPr="00324526">
        <w:rPr>
          <w:lang w:val="pt-BR"/>
        </w:rPr>
        <w:fldChar w:fldCharType="separate"/>
      </w:r>
      <w:r w:rsidR="00384828" w:rsidRPr="00324526">
        <w:rPr>
          <w:lang w:val="pt-BR"/>
        </w:rPr>
        <w:t>Visão do Negócio</w:t>
      </w:r>
      <w:r w:rsidRPr="00324526">
        <w:rPr>
          <w:lang w:val="pt-BR"/>
        </w:rPr>
        <w:fldChar w:fldCharType="end"/>
      </w:r>
    </w:p>
    <w:p w14:paraId="1D91A06D" w14:textId="77777777" w:rsidR="00D3408F" w:rsidRPr="00324526" w:rsidRDefault="00534E7F" w:rsidP="00241D5B">
      <w:pPr>
        <w:pStyle w:val="Ttulo1"/>
      </w:pPr>
      <w:bookmarkStart w:id="0" w:name="_Toc20074543"/>
      <w:r w:rsidRPr="00324526">
        <w:t>Introdução</w:t>
      </w:r>
      <w:bookmarkEnd w:id="0"/>
    </w:p>
    <w:p w14:paraId="76C42792" w14:textId="77777777" w:rsidR="00D3408F" w:rsidRPr="00324526" w:rsidRDefault="00EE7DB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Este documento apresenta os aspectos gerais do negócio referente ao projeto de gerenciamento de horários da FATEC, bem como a finalidade, escopo, referências, visão, regras de </w:t>
      </w:r>
      <w:r w:rsidR="00F371AE" w:rsidRPr="00324526">
        <w:rPr>
          <w:i w:val="0"/>
          <w:iCs w:val="0"/>
          <w:color w:val="000000"/>
          <w:lang w:val="pt-BR"/>
        </w:rPr>
        <w:t>negócio etc.</w:t>
      </w:r>
    </w:p>
    <w:p w14:paraId="5E2F1229" w14:textId="77777777" w:rsidR="00F371AE" w:rsidRPr="00324526" w:rsidRDefault="00534E7F" w:rsidP="00241D5B">
      <w:pPr>
        <w:pStyle w:val="Ttulo2"/>
      </w:pPr>
      <w:bookmarkStart w:id="1" w:name="_Toc20074544"/>
      <w:r w:rsidRPr="00324526">
        <w:t>Finalidade</w:t>
      </w:r>
      <w:bookmarkEnd w:id="1"/>
    </w:p>
    <w:p w14:paraId="4ED88E21" w14:textId="77777777" w:rsidR="00F371AE" w:rsidRPr="00324526" w:rsidRDefault="00F371AE" w:rsidP="00241D5B">
      <w:pPr>
        <w:pStyle w:val="Ttulo2"/>
        <w:numPr>
          <w:ilvl w:val="0"/>
          <w:numId w:val="0"/>
        </w:numPr>
        <w:ind w:left="142"/>
      </w:pPr>
      <w:bookmarkStart w:id="2" w:name="_Toc20074545"/>
      <w:r w:rsidRPr="00324526">
        <w:t>O documento tem como finalidade estabelecer um entendimento acerca dos elementos pertinentes ao projeto, bem como pontuar os problemas que levaram à idealização do projeto, detalhar os processos do negócio, os stakeholders e o vocabulário comum aos envolvidos.</w:t>
      </w:r>
      <w:bookmarkEnd w:id="2"/>
    </w:p>
    <w:p w14:paraId="64D15CA8" w14:textId="77777777" w:rsidR="00D3408F" w:rsidRPr="00324526" w:rsidRDefault="00534E7F" w:rsidP="00241D5B">
      <w:pPr>
        <w:pStyle w:val="Ttulo2"/>
      </w:pPr>
      <w:bookmarkStart w:id="3" w:name="_Toc20074546"/>
      <w:r w:rsidRPr="00324526">
        <w:t>Escopo</w:t>
      </w:r>
      <w:bookmarkEnd w:id="3"/>
    </w:p>
    <w:p w14:paraId="4EDC7C9C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O escopo deste documento é o projeto </w:t>
      </w:r>
      <w:r w:rsidR="00F371AE" w:rsidRPr="00324526">
        <w:rPr>
          <w:i w:val="0"/>
          <w:iCs w:val="0"/>
          <w:color w:val="000000" w:themeColor="text1"/>
          <w:lang w:val="pt-BR"/>
        </w:rPr>
        <w:t>Assistente de Gerenciamento de Horários e Salas.</w:t>
      </w:r>
    </w:p>
    <w:p w14:paraId="7BA555DE" w14:textId="77777777" w:rsidR="00D3408F" w:rsidRPr="00324526" w:rsidRDefault="00534E7F" w:rsidP="00241D5B">
      <w:pPr>
        <w:pStyle w:val="Ttulo2"/>
      </w:pPr>
      <w:bookmarkStart w:id="4" w:name="_Toc20074547"/>
      <w:r w:rsidRPr="00324526">
        <w:t>Referências</w:t>
      </w:r>
      <w:bookmarkEnd w:id="4"/>
    </w:p>
    <w:p w14:paraId="10DC26C1" w14:textId="77777777" w:rsidR="00D3408F" w:rsidRPr="00324526" w:rsidRDefault="00F371AE">
      <w:pPr>
        <w:pStyle w:val="InfoBlue"/>
        <w:rPr>
          <w:i w:val="0"/>
          <w:iCs w:val="0"/>
          <w:color w:val="000000" w:themeColor="text1"/>
          <w:lang w:val="pt-BR"/>
        </w:rPr>
      </w:pPr>
      <w:r w:rsidRPr="00324526">
        <w:rPr>
          <w:i w:val="0"/>
          <w:iCs w:val="0"/>
          <w:color w:val="000000" w:themeColor="text1"/>
          <w:lang w:val="pt-BR"/>
        </w:rPr>
        <w:t>Não se aplica.</w:t>
      </w:r>
    </w:p>
    <w:p w14:paraId="68C76C63" w14:textId="77777777" w:rsidR="00D3408F" w:rsidRPr="00324526" w:rsidRDefault="00534E7F" w:rsidP="00241D5B">
      <w:pPr>
        <w:pStyle w:val="Ttulo2"/>
      </w:pPr>
      <w:bookmarkStart w:id="5" w:name="_Toc20074548"/>
      <w:r w:rsidRPr="00324526">
        <w:t>Visão Geral</w:t>
      </w:r>
      <w:bookmarkEnd w:id="5"/>
    </w:p>
    <w:p w14:paraId="45960D99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O restante do documento apresenta o posicionamento do projeto (domínio do negócio, vocabulário de </w:t>
      </w:r>
      <w:proofErr w:type="gramStart"/>
      <w:r w:rsidRPr="00324526">
        <w:rPr>
          <w:i w:val="0"/>
          <w:iCs w:val="0"/>
          <w:color w:val="000000"/>
          <w:lang w:val="pt-BR"/>
        </w:rPr>
        <w:t>negócio ,</w:t>
      </w:r>
      <w:proofErr w:type="gramEnd"/>
      <w:r w:rsidRPr="00324526">
        <w:rPr>
          <w:i w:val="0"/>
          <w:iCs w:val="0"/>
          <w:color w:val="000000"/>
          <w:lang w:val="pt-BR"/>
        </w:rPr>
        <w:t xml:space="preserve"> atividades e processos de negócio, regras de negócio e stakeholders)</w:t>
      </w:r>
    </w:p>
    <w:p w14:paraId="2894752F" w14:textId="77777777" w:rsidR="00D3408F" w:rsidRPr="00324526" w:rsidRDefault="00534E7F" w:rsidP="00241D5B">
      <w:pPr>
        <w:pStyle w:val="Ttulo1"/>
      </w:pPr>
      <w:bookmarkStart w:id="6" w:name="_Toc20074549"/>
      <w:r w:rsidRPr="00324526">
        <w:t>Posicionamento</w:t>
      </w:r>
      <w:bookmarkEnd w:id="6"/>
    </w:p>
    <w:p w14:paraId="6260544E" w14:textId="77777777" w:rsidR="00D3408F" w:rsidRPr="00324526" w:rsidRDefault="00534E7F" w:rsidP="00241D5B">
      <w:pPr>
        <w:pStyle w:val="Ttulo2"/>
      </w:pPr>
      <w:bookmarkStart w:id="7" w:name="_Toc20074550"/>
      <w:r w:rsidRPr="00324526">
        <w:t>Domínio do Negócio</w:t>
      </w:r>
      <w:bookmarkEnd w:id="7"/>
    </w:p>
    <w:p w14:paraId="248F1213" w14:textId="77777777" w:rsidR="00D3408F" w:rsidRPr="00324526" w:rsidRDefault="00F371AE">
      <w:pPr>
        <w:pStyle w:val="InfoBlue"/>
        <w:rPr>
          <w:i w:val="0"/>
          <w:iCs w:val="0"/>
          <w:color w:val="000000" w:themeColor="text1"/>
          <w:lang w:val="pt-BR"/>
        </w:rPr>
      </w:pPr>
      <w:r w:rsidRPr="00324526">
        <w:rPr>
          <w:i w:val="0"/>
          <w:iCs w:val="0"/>
          <w:color w:val="000000" w:themeColor="text1"/>
          <w:lang w:val="pt-BR"/>
        </w:rPr>
        <w:t xml:space="preserve">O domínio de negócio relacionado a este projeto é a secretaria acadêmica </w:t>
      </w:r>
      <w:r w:rsidR="00BA28D9" w:rsidRPr="00324526">
        <w:rPr>
          <w:i w:val="0"/>
          <w:iCs w:val="0"/>
          <w:color w:val="000000" w:themeColor="text1"/>
          <w:lang w:val="pt-BR"/>
        </w:rPr>
        <w:t>de uma escola/faculdade/universidade, cujo domínio específico será a organização e distribuição das salas e laboratórios do prédio aos professores e alunos, considerando os pré-requisitos definidos pela coordenação todo o início de semestre para a distribuição das salas e laboratórios.</w:t>
      </w:r>
    </w:p>
    <w:p w14:paraId="1FB51F4C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color w:val="000000"/>
          <w:lang w:val="pt-BR"/>
        </w:rPr>
        <w:tab/>
      </w:r>
    </w:p>
    <w:p w14:paraId="027E6986" w14:textId="77777777" w:rsidR="00D3408F" w:rsidRPr="00324526" w:rsidRDefault="00534E7F" w:rsidP="00241D5B">
      <w:pPr>
        <w:pStyle w:val="Ttulo2"/>
      </w:pPr>
      <w:bookmarkStart w:id="8" w:name="_Toc20074551"/>
      <w:r w:rsidRPr="00324526">
        <w:t>Vocabulário de Negócio</w:t>
      </w:r>
      <w:bookmarkEnd w:id="8"/>
    </w:p>
    <w:p w14:paraId="46A2F506" w14:textId="5F30ECC4" w:rsidR="00D3408F" w:rsidRPr="00324526" w:rsidRDefault="001B1F80" w:rsidP="00241D5B">
      <w:pPr>
        <w:pStyle w:val="Ttulo3"/>
      </w:pPr>
      <w:bookmarkStart w:id="9" w:name="_Toc20074552"/>
      <w:r w:rsidRPr="00324526">
        <w:t>Coordenação</w:t>
      </w:r>
      <w:bookmarkEnd w:id="9"/>
    </w:p>
    <w:p w14:paraId="749EBBA0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Este grupo apresenta o vocabulário comum aos stakeholders relacionados </w:t>
      </w:r>
      <w:r w:rsidR="001B1F80" w:rsidRPr="00324526">
        <w:rPr>
          <w:i w:val="0"/>
          <w:iCs w:val="0"/>
          <w:color w:val="000000"/>
          <w:lang w:val="pt-BR"/>
        </w:rPr>
        <w:t xml:space="preserve">à coordenação </w:t>
      </w:r>
      <w:r w:rsidRPr="00324526">
        <w:rPr>
          <w:i w:val="0"/>
          <w:iCs w:val="0"/>
          <w:color w:val="000000"/>
          <w:lang w:val="pt-BR"/>
        </w:rPr>
        <w:t>da</w:t>
      </w:r>
      <w:r w:rsidR="001B1F80" w:rsidRPr="00324526">
        <w:rPr>
          <w:i w:val="0"/>
          <w:iCs w:val="0"/>
          <w:color w:val="000000"/>
          <w:lang w:val="pt-BR"/>
        </w:rPr>
        <w:t xml:space="preserve"> faculdade</w:t>
      </w:r>
      <w:r w:rsidRPr="00324526">
        <w:rPr>
          <w:i w:val="0"/>
          <w:iCs w:val="0"/>
          <w:color w:val="000000"/>
          <w:lang w:val="pt-BR"/>
        </w:rPr>
        <w:t>.</w:t>
      </w:r>
    </w:p>
    <w:p w14:paraId="0890CECE" w14:textId="77777777" w:rsidR="00D3408F" w:rsidRPr="00324526" w:rsidRDefault="001B1F80">
      <w:pPr>
        <w:pStyle w:val="InfoBlue"/>
        <w:numPr>
          <w:ilvl w:val="0"/>
          <w:numId w:val="4"/>
        </w:numPr>
        <w:ind w:firstLine="0"/>
        <w:rPr>
          <w:lang w:val="pt-BR"/>
        </w:rPr>
      </w:pPr>
      <w:r w:rsidRPr="00324526">
        <w:rPr>
          <w:rFonts w:cs="Arial;Arial"/>
          <w:color w:val="auto"/>
          <w:lang w:val="pt-BR"/>
        </w:rPr>
        <w:t>Interstício</w:t>
      </w:r>
    </w:p>
    <w:p w14:paraId="365A7B0B" w14:textId="77777777" w:rsidR="00D3408F" w:rsidRPr="00324526" w:rsidRDefault="001B1F80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>Interstício é o período em que o professor deve aguardar entre uma jornada e outra.</w:t>
      </w:r>
    </w:p>
    <w:p w14:paraId="482F3667" w14:textId="77777777" w:rsidR="00D3408F" w:rsidRPr="00324526" w:rsidRDefault="00534E7F">
      <w:pPr>
        <w:pStyle w:val="InfoBlue"/>
        <w:widowControl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</w:r>
    </w:p>
    <w:p w14:paraId="5646EC5A" w14:textId="77777777" w:rsidR="00D3408F" w:rsidRPr="00324526" w:rsidRDefault="00534E7F" w:rsidP="00241D5B">
      <w:pPr>
        <w:pStyle w:val="Ttulo2"/>
      </w:pPr>
      <w:bookmarkStart w:id="10" w:name="_Toc20074553"/>
      <w:r w:rsidRPr="00324526">
        <w:t>Atividades e Processos do Negó</w:t>
      </w:r>
      <w:bookmarkStart w:id="11" w:name="_GoBack"/>
      <w:bookmarkEnd w:id="11"/>
      <w:r w:rsidRPr="00324526">
        <w:t>cio</w:t>
      </w:r>
      <w:bookmarkEnd w:id="10"/>
    </w:p>
    <w:p w14:paraId="0B2DFA43" w14:textId="77777777" w:rsidR="00D3408F" w:rsidRPr="00324526" w:rsidRDefault="00534E7F">
      <w:pPr>
        <w:pStyle w:val="InfoBlue"/>
        <w:rPr>
          <w:i w:val="0"/>
          <w:iCs w:val="0"/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</w:r>
      <w:r w:rsidR="001B1F80" w:rsidRPr="00324526">
        <w:rPr>
          <w:i w:val="0"/>
          <w:iCs w:val="0"/>
          <w:color w:val="000000"/>
          <w:lang w:val="pt-BR"/>
        </w:rPr>
        <w:t>A</w:t>
      </w:r>
      <w:r w:rsidRPr="00324526">
        <w:rPr>
          <w:i w:val="0"/>
          <w:iCs w:val="0"/>
          <w:color w:val="000000"/>
          <w:lang w:val="pt-BR"/>
        </w:rPr>
        <w:t xml:space="preserve"> </w:t>
      </w:r>
      <w:r w:rsidR="001B1F80" w:rsidRPr="00324526">
        <w:rPr>
          <w:i w:val="0"/>
          <w:iCs w:val="0"/>
          <w:color w:val="000000"/>
          <w:lang w:val="pt-BR"/>
        </w:rPr>
        <w:t>coordenação</w:t>
      </w:r>
      <w:r w:rsidRPr="00324526">
        <w:rPr>
          <w:i w:val="0"/>
          <w:iCs w:val="0"/>
          <w:color w:val="000000"/>
          <w:lang w:val="pt-BR"/>
        </w:rPr>
        <w:t xml:space="preserve"> da universidade presta os seguintes serviços </w:t>
      </w:r>
      <w:r w:rsidR="001B1F80" w:rsidRPr="00324526">
        <w:rPr>
          <w:i w:val="0"/>
          <w:iCs w:val="0"/>
          <w:color w:val="000000"/>
          <w:lang w:val="pt-BR"/>
        </w:rPr>
        <w:t>para os professores</w:t>
      </w:r>
      <w:r w:rsidRPr="00324526">
        <w:rPr>
          <w:i w:val="0"/>
          <w:iCs w:val="0"/>
          <w:color w:val="000000"/>
          <w:lang w:val="pt-BR"/>
        </w:rPr>
        <w:t>:</w:t>
      </w:r>
    </w:p>
    <w:p w14:paraId="7DE69DC0" w14:textId="77777777" w:rsidR="00D3408F" w:rsidRPr="00324526" w:rsidRDefault="00DE3AA9">
      <w:pPr>
        <w:pStyle w:val="Corpodetexto"/>
        <w:numPr>
          <w:ilvl w:val="0"/>
          <w:numId w:val="3"/>
        </w:numPr>
        <w:rPr>
          <w:lang w:val="pt-BR"/>
        </w:rPr>
      </w:pPr>
      <w:r w:rsidRPr="00324526">
        <w:rPr>
          <w:color w:val="000000"/>
          <w:lang w:val="pt-BR"/>
        </w:rPr>
        <w:t>Idealização</w:t>
      </w:r>
      <w:r w:rsidR="001B1F80" w:rsidRPr="00324526">
        <w:rPr>
          <w:color w:val="000000"/>
          <w:lang w:val="pt-BR"/>
        </w:rPr>
        <w:t xml:space="preserve"> dos formulários de horário/aula</w:t>
      </w:r>
      <w:r w:rsidR="00534E7F" w:rsidRPr="00324526">
        <w:rPr>
          <w:color w:val="000000"/>
          <w:lang w:val="pt-BR"/>
        </w:rPr>
        <w:t>;</w:t>
      </w:r>
    </w:p>
    <w:p w14:paraId="133EBE8C" w14:textId="15F543CE" w:rsidR="00D3408F" w:rsidRPr="00324526" w:rsidRDefault="001B1F80">
      <w:pPr>
        <w:pStyle w:val="Corpodetexto"/>
        <w:numPr>
          <w:ilvl w:val="0"/>
          <w:numId w:val="3"/>
        </w:numPr>
        <w:rPr>
          <w:lang w:val="pt-BR"/>
        </w:rPr>
      </w:pPr>
      <w:r w:rsidRPr="00324526">
        <w:rPr>
          <w:color w:val="000000"/>
          <w:lang w:val="pt-BR"/>
        </w:rPr>
        <w:t>Disponibilização dos horários das matérias eletivas</w:t>
      </w:r>
      <w:r w:rsidR="00BE23FF" w:rsidRPr="00324526">
        <w:rPr>
          <w:color w:val="000000"/>
          <w:lang w:val="pt-BR"/>
        </w:rPr>
        <w:t>;</w:t>
      </w:r>
    </w:p>
    <w:p w14:paraId="6920B4A2" w14:textId="3EE0B0E4" w:rsidR="00D3408F" w:rsidRPr="00324526" w:rsidRDefault="001B1F80" w:rsidP="001B1F80">
      <w:pPr>
        <w:pStyle w:val="Corpodetexto"/>
        <w:numPr>
          <w:ilvl w:val="0"/>
          <w:numId w:val="3"/>
        </w:numPr>
        <w:rPr>
          <w:lang w:val="pt-BR"/>
        </w:rPr>
      </w:pPr>
      <w:r w:rsidRPr="00324526">
        <w:rPr>
          <w:color w:val="000000"/>
          <w:lang w:val="pt-BR"/>
        </w:rPr>
        <w:t>Indica quando há alguma incompatibilidade entre os horários informados via formulário pelos diversos professores</w:t>
      </w:r>
      <w:r w:rsidR="00BE23FF" w:rsidRPr="00324526">
        <w:rPr>
          <w:color w:val="000000"/>
          <w:lang w:val="pt-BR"/>
        </w:rPr>
        <w:t>.</w:t>
      </w:r>
    </w:p>
    <w:p w14:paraId="26BE9866" w14:textId="77777777" w:rsidR="001B1F80" w:rsidRPr="00324526" w:rsidRDefault="001B1F80" w:rsidP="001B1F80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lastRenderedPageBreak/>
        <w:t xml:space="preserve">Os professores da faculdade se relacionam da seguinte forma com a </w:t>
      </w:r>
      <w:r w:rsidR="00DE3AA9" w:rsidRPr="00324526">
        <w:rPr>
          <w:lang w:val="pt-BR"/>
        </w:rPr>
        <w:t>secretaria acadêmica</w:t>
      </w:r>
      <w:r w:rsidRPr="00324526">
        <w:rPr>
          <w:lang w:val="pt-BR"/>
        </w:rPr>
        <w:t>:</w:t>
      </w:r>
    </w:p>
    <w:p w14:paraId="78E949F5" w14:textId="77777777" w:rsidR="001B1F80" w:rsidRPr="00324526" w:rsidRDefault="001B1F80" w:rsidP="001B1F80">
      <w:pPr>
        <w:pStyle w:val="Corpodetexto"/>
        <w:numPr>
          <w:ilvl w:val="0"/>
          <w:numId w:val="6"/>
        </w:numPr>
        <w:rPr>
          <w:lang w:val="pt-BR"/>
        </w:rPr>
      </w:pPr>
      <w:r w:rsidRPr="00324526">
        <w:rPr>
          <w:lang w:val="pt-BR"/>
        </w:rPr>
        <w:t>Preenchem o formulário enviado pela coordenação</w:t>
      </w:r>
      <w:r w:rsidR="00DE3AA9" w:rsidRPr="00324526">
        <w:rPr>
          <w:lang w:val="pt-BR"/>
        </w:rPr>
        <w:t>;</w:t>
      </w:r>
    </w:p>
    <w:p w14:paraId="28C73218" w14:textId="77777777" w:rsidR="001B1F80" w:rsidRPr="00324526" w:rsidRDefault="001B1F80" w:rsidP="001B1F80">
      <w:pPr>
        <w:pStyle w:val="Corpodetexto"/>
        <w:numPr>
          <w:ilvl w:val="0"/>
          <w:numId w:val="6"/>
        </w:numPr>
        <w:rPr>
          <w:lang w:val="pt-BR"/>
        </w:rPr>
      </w:pPr>
      <w:r w:rsidRPr="00324526">
        <w:rPr>
          <w:lang w:val="pt-BR"/>
        </w:rPr>
        <w:t>Enviam o formulário para a secretaria acadêmica</w:t>
      </w:r>
      <w:r w:rsidR="00DE3AA9" w:rsidRPr="00324526">
        <w:rPr>
          <w:lang w:val="pt-BR"/>
        </w:rPr>
        <w:t>;</w:t>
      </w:r>
    </w:p>
    <w:p w14:paraId="7CD98062" w14:textId="77777777" w:rsidR="00DE3AA9" w:rsidRPr="00324526" w:rsidRDefault="00DE3AA9" w:rsidP="001B1F80">
      <w:pPr>
        <w:pStyle w:val="Corpodetexto"/>
        <w:numPr>
          <w:ilvl w:val="0"/>
          <w:numId w:val="6"/>
        </w:numPr>
        <w:rPr>
          <w:lang w:val="pt-BR"/>
        </w:rPr>
      </w:pPr>
      <w:r w:rsidRPr="00324526">
        <w:rPr>
          <w:lang w:val="pt-BR"/>
        </w:rPr>
        <w:t>Podem reenviar o formulário.</w:t>
      </w:r>
    </w:p>
    <w:p w14:paraId="3F1F1C3F" w14:textId="77777777" w:rsidR="00DE3AA9" w:rsidRPr="00324526" w:rsidRDefault="00DE3AA9" w:rsidP="00DE3AA9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A secretaria acadêmica da faculdade se relaciona da seguinte forma com os professores e a coordenação:</w:t>
      </w:r>
    </w:p>
    <w:p w14:paraId="2E89F5E5" w14:textId="77777777" w:rsidR="00DE3AA9" w:rsidRPr="00324526" w:rsidRDefault="00DE3AA9" w:rsidP="00DE3AA9">
      <w:pPr>
        <w:pStyle w:val="Corpodetexto"/>
        <w:numPr>
          <w:ilvl w:val="0"/>
          <w:numId w:val="7"/>
        </w:numPr>
        <w:rPr>
          <w:lang w:val="pt-BR"/>
        </w:rPr>
      </w:pPr>
      <w:r w:rsidRPr="00324526">
        <w:rPr>
          <w:lang w:val="pt-BR"/>
        </w:rPr>
        <w:t>Recebe o formulário preenchido dos professores;</w:t>
      </w:r>
    </w:p>
    <w:p w14:paraId="7DAB297B" w14:textId="77777777" w:rsidR="00DE3AA9" w:rsidRPr="00324526" w:rsidRDefault="00DE3AA9" w:rsidP="00DE3AA9">
      <w:pPr>
        <w:pStyle w:val="Corpodetexto"/>
        <w:numPr>
          <w:ilvl w:val="0"/>
          <w:numId w:val="7"/>
        </w:numPr>
        <w:rPr>
          <w:lang w:val="pt-BR"/>
        </w:rPr>
      </w:pPr>
      <w:r w:rsidRPr="00324526">
        <w:rPr>
          <w:lang w:val="pt-BR"/>
        </w:rPr>
        <w:t>Aprova ou desaprova os formulários;</w:t>
      </w:r>
    </w:p>
    <w:p w14:paraId="2A6344FA" w14:textId="77777777" w:rsidR="00DE3AA9" w:rsidRPr="00324526" w:rsidRDefault="00DE3AA9" w:rsidP="00DE3AA9">
      <w:pPr>
        <w:pStyle w:val="Corpodetexto"/>
        <w:numPr>
          <w:ilvl w:val="0"/>
          <w:numId w:val="7"/>
        </w:numPr>
        <w:rPr>
          <w:lang w:val="pt-BR"/>
        </w:rPr>
      </w:pPr>
      <w:r w:rsidRPr="00324526">
        <w:rPr>
          <w:lang w:val="pt-BR"/>
        </w:rPr>
        <w:t>Emite a grade horária do semestre.</w:t>
      </w:r>
    </w:p>
    <w:p w14:paraId="671319AF" w14:textId="1BA2E07A" w:rsidR="00AD7E51" w:rsidRPr="00324526" w:rsidRDefault="00534E7F" w:rsidP="00241D5B">
      <w:pPr>
        <w:pStyle w:val="Ttulo3"/>
      </w:pPr>
      <w:bookmarkStart w:id="12" w:name="_Toc20074554"/>
      <w:r w:rsidRPr="00324526">
        <w:t>Idealização dos formulários de horário/aula.</w:t>
      </w:r>
      <w:bookmarkEnd w:id="12"/>
    </w:p>
    <w:p w14:paraId="3F60B0DD" w14:textId="528A726C" w:rsidR="00D3408F" w:rsidRPr="00324526" w:rsidRDefault="00534E7F">
      <w:pPr>
        <w:pStyle w:val="InfoBlue"/>
        <w:rPr>
          <w:i w:val="0"/>
          <w:iCs w:val="0"/>
          <w:color w:val="000000"/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  <w:t>Para a idealização dos formulários de horário/aula a coordenação do curso deve levar em conta a quantidade de salas e laboratórios disponíveis nos três períodos de aula da instituição</w:t>
      </w:r>
    </w:p>
    <w:p w14:paraId="52F10163" w14:textId="50205297" w:rsidR="00AD7E51" w:rsidRPr="00324526" w:rsidRDefault="00AD7E51" w:rsidP="00AD7E51">
      <w:pPr>
        <w:pStyle w:val="Corpodetexto"/>
        <w:ind w:left="0"/>
        <w:rPr>
          <w:lang w:val="pt-BR"/>
        </w:rPr>
      </w:pPr>
      <w:r w:rsidRPr="00324526">
        <w:rPr>
          <w:lang w:val="pt-BR"/>
        </w:rPr>
        <w:tab/>
      </w:r>
    </w:p>
    <w:p w14:paraId="030D394F" w14:textId="79AD0DDD" w:rsidR="00AD7E51" w:rsidRPr="00324526" w:rsidRDefault="00AD7E51" w:rsidP="00241D5B">
      <w:pPr>
        <w:pStyle w:val="Ttulo3"/>
      </w:pPr>
      <w:r w:rsidRPr="00324526">
        <w:t xml:space="preserve"> </w:t>
      </w:r>
      <w:bookmarkStart w:id="13" w:name="_Toc20074555"/>
      <w:r w:rsidRPr="00324526">
        <w:t>Disponibilização dos horários das matérias eletivas</w:t>
      </w:r>
      <w:r w:rsidR="00BE23FF" w:rsidRPr="00324526">
        <w:t>.</w:t>
      </w:r>
      <w:bookmarkEnd w:id="13"/>
    </w:p>
    <w:p w14:paraId="0E195476" w14:textId="300289A8" w:rsidR="00BE23FF" w:rsidRPr="00324526" w:rsidRDefault="00545C1F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 xml:space="preserve">Define e informa quais são os horários pré-estabelecidos das matérias eletivas, pois </w:t>
      </w:r>
      <w:proofErr w:type="gramStart"/>
      <w:r w:rsidRPr="00324526">
        <w:rPr>
          <w:lang w:val="pt-BR"/>
        </w:rPr>
        <w:t>as mesmas</w:t>
      </w:r>
      <w:proofErr w:type="gramEnd"/>
      <w:r w:rsidRPr="00324526">
        <w:rPr>
          <w:lang w:val="pt-BR"/>
        </w:rPr>
        <w:t xml:space="preserve"> são definidas antes de todo o início de semestr</w:t>
      </w:r>
      <w:r w:rsidR="00DE62D1" w:rsidRPr="00324526">
        <w:rPr>
          <w:lang w:val="pt-BR"/>
        </w:rPr>
        <w:t>e, juntamente ao seu horário.</w:t>
      </w:r>
    </w:p>
    <w:p w14:paraId="6C67CE1E" w14:textId="655B37CD" w:rsidR="00DE62D1" w:rsidRPr="00324526" w:rsidRDefault="00DE62D1" w:rsidP="00BE23FF">
      <w:pPr>
        <w:pStyle w:val="Corpodetexto"/>
        <w:ind w:left="142"/>
        <w:rPr>
          <w:i/>
          <w:iCs/>
          <w:lang w:val="pt-BR"/>
        </w:rPr>
      </w:pPr>
    </w:p>
    <w:p w14:paraId="7778AAAE" w14:textId="3F994E13" w:rsidR="00DE62D1" w:rsidRPr="00324526" w:rsidRDefault="00DE62D1" w:rsidP="00241D5B">
      <w:pPr>
        <w:pStyle w:val="Ttulo3"/>
      </w:pPr>
      <w:r w:rsidRPr="00324526">
        <w:t xml:space="preserve"> </w:t>
      </w:r>
      <w:bookmarkStart w:id="14" w:name="_Toc20074556"/>
      <w:r w:rsidRPr="00324526">
        <w:t>Indica quando há alguma incompatibilidade entre os horários informados via formulário pelos diversos professores.</w:t>
      </w:r>
      <w:bookmarkEnd w:id="14"/>
    </w:p>
    <w:p w14:paraId="4F6EB00B" w14:textId="291C2753" w:rsidR="00DE62D1" w:rsidRPr="00324526" w:rsidRDefault="008A44A8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 xml:space="preserve">Incoerências entre os horários podem ocorrer, como duas aulas diferentes no mesmo horário e na mesma sala, bem como </w:t>
      </w:r>
      <w:r w:rsidR="0015140D" w:rsidRPr="00324526">
        <w:rPr>
          <w:lang w:val="pt-BR"/>
        </w:rPr>
        <w:t xml:space="preserve">aulas incompatíveis com a sala desejada (laboratório por exemplo), ou </w:t>
      </w:r>
      <w:r w:rsidR="00961843" w:rsidRPr="00324526">
        <w:rPr>
          <w:lang w:val="pt-BR"/>
        </w:rPr>
        <w:t>conflitos com as regras pré-estabelecidas de interstício</w:t>
      </w:r>
      <w:r w:rsidR="00942EEA" w:rsidRPr="00324526">
        <w:rPr>
          <w:lang w:val="pt-BR"/>
        </w:rPr>
        <w:t>.</w:t>
      </w:r>
    </w:p>
    <w:p w14:paraId="381D5B84" w14:textId="77777777" w:rsidR="00F63DAC" w:rsidRPr="00324526" w:rsidRDefault="00F63DAC" w:rsidP="00BE23FF">
      <w:pPr>
        <w:pStyle w:val="Corpodetexto"/>
        <w:ind w:left="142"/>
        <w:rPr>
          <w:lang w:val="pt-BR"/>
        </w:rPr>
      </w:pPr>
    </w:p>
    <w:p w14:paraId="1D659965" w14:textId="7D991232" w:rsidR="00942EEA" w:rsidRPr="00324526" w:rsidRDefault="006B3A65" w:rsidP="00241D5B">
      <w:pPr>
        <w:pStyle w:val="Ttulo3"/>
      </w:pPr>
      <w:r w:rsidRPr="00324526">
        <w:t xml:space="preserve"> </w:t>
      </w:r>
      <w:bookmarkStart w:id="15" w:name="_Toc20074557"/>
      <w:r w:rsidRPr="00324526">
        <w:t>Preenchem o formulário enviado pela coordenação.</w:t>
      </w:r>
      <w:bookmarkEnd w:id="15"/>
    </w:p>
    <w:p w14:paraId="59B0AFD6" w14:textId="594CB1EA" w:rsidR="006B3A65" w:rsidRPr="00324526" w:rsidRDefault="006B3A65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Os professores preenc</w:t>
      </w:r>
      <w:r w:rsidR="00C81407" w:rsidRPr="00324526">
        <w:rPr>
          <w:lang w:val="pt-BR"/>
        </w:rPr>
        <w:t>hem</w:t>
      </w:r>
      <w:r w:rsidRPr="00324526">
        <w:rPr>
          <w:lang w:val="pt-BR"/>
        </w:rPr>
        <w:t xml:space="preserve"> corretamente o formulário, informando dados como nome completo, matrícula, </w:t>
      </w:r>
      <w:r w:rsidR="00537E10" w:rsidRPr="00324526">
        <w:rPr>
          <w:lang w:val="pt-BR"/>
        </w:rPr>
        <w:t xml:space="preserve">aula </w:t>
      </w:r>
      <w:r w:rsidR="00210D39" w:rsidRPr="00324526">
        <w:rPr>
          <w:lang w:val="pt-BR"/>
        </w:rPr>
        <w:t>ministrada, horário, se necessita ou não de laboratório</w:t>
      </w:r>
      <w:r w:rsidR="00C81407" w:rsidRPr="00324526">
        <w:rPr>
          <w:lang w:val="pt-BR"/>
        </w:rPr>
        <w:t xml:space="preserve"> etc.</w:t>
      </w:r>
    </w:p>
    <w:p w14:paraId="6E524B7A" w14:textId="77777777" w:rsidR="00F63DAC" w:rsidRPr="00324526" w:rsidRDefault="00F63DAC" w:rsidP="00BE23FF">
      <w:pPr>
        <w:pStyle w:val="Corpodetexto"/>
        <w:ind w:left="142"/>
        <w:rPr>
          <w:lang w:val="pt-BR"/>
        </w:rPr>
      </w:pPr>
    </w:p>
    <w:p w14:paraId="5D98959D" w14:textId="140710A0" w:rsidR="00C81407" w:rsidRPr="00324526" w:rsidRDefault="00C81407" w:rsidP="00241D5B">
      <w:pPr>
        <w:pStyle w:val="Ttulo3"/>
      </w:pPr>
      <w:bookmarkStart w:id="16" w:name="_Toc20074558"/>
      <w:r w:rsidRPr="00324526">
        <w:t xml:space="preserve">Enviam o formulário para a secretaria </w:t>
      </w:r>
      <w:r w:rsidR="0025660F" w:rsidRPr="00324526">
        <w:t>acadêmica.</w:t>
      </w:r>
      <w:bookmarkEnd w:id="16"/>
    </w:p>
    <w:p w14:paraId="6B94FA9B" w14:textId="16A2C09B" w:rsidR="00F63DAC" w:rsidRPr="00324526" w:rsidRDefault="00F63DAC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 xml:space="preserve">O formulário é encaminhado para a secretaria acadêmica, geralmente </w:t>
      </w:r>
      <w:r w:rsidR="00C70E69" w:rsidRPr="00324526">
        <w:rPr>
          <w:lang w:val="pt-BR"/>
        </w:rPr>
        <w:t>anexado em e-mail no formato de documento de texto.</w:t>
      </w:r>
    </w:p>
    <w:p w14:paraId="7CC3AE01" w14:textId="77777777" w:rsidR="00CB7992" w:rsidRPr="00324526" w:rsidRDefault="00CB7992" w:rsidP="00BE23FF">
      <w:pPr>
        <w:pStyle w:val="Corpodetexto"/>
        <w:ind w:left="142"/>
        <w:rPr>
          <w:lang w:val="pt-BR"/>
        </w:rPr>
      </w:pPr>
    </w:p>
    <w:p w14:paraId="076FDB42" w14:textId="65BBC11E" w:rsidR="00C70E69" w:rsidRPr="00324526" w:rsidRDefault="00CB7992" w:rsidP="00241D5B">
      <w:pPr>
        <w:pStyle w:val="Ttulo3"/>
      </w:pPr>
      <w:bookmarkStart w:id="17" w:name="_Toc20074559"/>
      <w:r w:rsidRPr="00324526">
        <w:t>Podem reenviar o formulário.</w:t>
      </w:r>
      <w:bookmarkEnd w:id="17"/>
    </w:p>
    <w:p w14:paraId="2ECCDEAA" w14:textId="173AC218" w:rsidR="00CB7992" w:rsidRPr="00324526" w:rsidRDefault="00CB7992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Caso haja um retorno negativo da secretaria acadêmica ou da coordenação, o professor tem a possibilidade de elaborar um novo formulário para corrigir as incoerências, e então reenviar.</w:t>
      </w:r>
    </w:p>
    <w:p w14:paraId="4434D209" w14:textId="2A1A975C" w:rsidR="00AB066C" w:rsidRPr="00324526" w:rsidRDefault="00AB066C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ab/>
      </w:r>
    </w:p>
    <w:p w14:paraId="592D6E13" w14:textId="12C3F648" w:rsidR="00AB066C" w:rsidRPr="00324526" w:rsidRDefault="00AB066C" w:rsidP="00241D5B">
      <w:pPr>
        <w:pStyle w:val="Ttulo3"/>
      </w:pPr>
      <w:bookmarkStart w:id="18" w:name="_Toc20074560"/>
      <w:r w:rsidRPr="00324526">
        <w:t xml:space="preserve">Recebe o formulário </w:t>
      </w:r>
      <w:r w:rsidR="00322DD4" w:rsidRPr="00324526">
        <w:t>preenchido dos professores.</w:t>
      </w:r>
      <w:bookmarkEnd w:id="18"/>
    </w:p>
    <w:p w14:paraId="46C8D59F" w14:textId="25C48529" w:rsidR="00322DD4" w:rsidRPr="00324526" w:rsidRDefault="00982B42" w:rsidP="00BE23FF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 xml:space="preserve">Acumulam os diversos formulários enviados pelos professores, </w:t>
      </w:r>
      <w:r w:rsidR="00ED6CFA" w:rsidRPr="00324526">
        <w:rPr>
          <w:lang w:val="pt-BR"/>
        </w:rPr>
        <w:t>a fim</w:t>
      </w:r>
      <w:r w:rsidRPr="00324526">
        <w:rPr>
          <w:lang w:val="pt-BR"/>
        </w:rPr>
        <w:t xml:space="preserve"> de analisar </w:t>
      </w:r>
      <w:r w:rsidR="00D524A8" w:rsidRPr="00324526">
        <w:rPr>
          <w:lang w:val="pt-BR"/>
        </w:rPr>
        <w:t xml:space="preserve">as informações ali contidas para </w:t>
      </w:r>
      <w:r w:rsidR="00ED6CFA" w:rsidRPr="00324526">
        <w:rPr>
          <w:lang w:val="pt-BR"/>
        </w:rPr>
        <w:t>elaborar a grade de horário.</w:t>
      </w:r>
    </w:p>
    <w:p w14:paraId="7F353BF3" w14:textId="3849D31D" w:rsidR="00ED6CFA" w:rsidRPr="00324526" w:rsidRDefault="00ED6CFA" w:rsidP="00BE23FF">
      <w:pPr>
        <w:pStyle w:val="Corpodetexto"/>
        <w:ind w:left="142"/>
        <w:rPr>
          <w:lang w:val="pt-BR"/>
        </w:rPr>
      </w:pPr>
    </w:p>
    <w:p w14:paraId="0334C081" w14:textId="5DC28B28" w:rsidR="00ED6CFA" w:rsidRPr="00324526" w:rsidRDefault="00384C55" w:rsidP="00241D5B">
      <w:pPr>
        <w:pStyle w:val="Ttulo3"/>
      </w:pPr>
      <w:bookmarkStart w:id="19" w:name="_Toc20074561"/>
      <w:r w:rsidRPr="00324526">
        <w:t>Aprova ou desaprova os formulários</w:t>
      </w:r>
      <w:r w:rsidR="005F5283" w:rsidRPr="00324526">
        <w:t>.</w:t>
      </w:r>
      <w:bookmarkEnd w:id="19"/>
    </w:p>
    <w:p w14:paraId="68D250CF" w14:textId="61F10223" w:rsidR="0057092C" w:rsidRPr="00324526" w:rsidRDefault="0057092C" w:rsidP="0057092C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 xml:space="preserve">A análise permite que os funcionários da secretaria </w:t>
      </w:r>
      <w:r w:rsidR="00D06641" w:rsidRPr="00324526">
        <w:rPr>
          <w:lang w:val="pt-BR"/>
        </w:rPr>
        <w:t xml:space="preserve">aprovem ou desaprovem os formulários enviados pelos professores com base </w:t>
      </w:r>
      <w:r w:rsidR="00F042E6" w:rsidRPr="00324526">
        <w:rPr>
          <w:lang w:val="pt-BR"/>
        </w:rPr>
        <w:t xml:space="preserve">nas regras pré-estabelecidas pela coordenação e pelas demais </w:t>
      </w:r>
      <w:r w:rsidR="00B936BF" w:rsidRPr="00324526">
        <w:rPr>
          <w:lang w:val="pt-BR"/>
        </w:rPr>
        <w:t>normas regulamentadoras do negócio.</w:t>
      </w:r>
    </w:p>
    <w:p w14:paraId="75EBEA3A" w14:textId="034C69F8" w:rsidR="005F5283" w:rsidRPr="00324526" w:rsidRDefault="005F5283" w:rsidP="0057092C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ab/>
      </w:r>
    </w:p>
    <w:p w14:paraId="258A0844" w14:textId="47215A2A" w:rsidR="005F5283" w:rsidRPr="00324526" w:rsidRDefault="005F5283" w:rsidP="00241D5B">
      <w:pPr>
        <w:pStyle w:val="Ttulo3"/>
      </w:pPr>
      <w:bookmarkStart w:id="20" w:name="_Toc20074562"/>
      <w:r w:rsidRPr="00324526">
        <w:t>Emite a grade horária do semestre.</w:t>
      </w:r>
      <w:bookmarkEnd w:id="20"/>
    </w:p>
    <w:p w14:paraId="4028A111" w14:textId="485DAF15" w:rsidR="005F5283" w:rsidRPr="00324526" w:rsidRDefault="00D711C4" w:rsidP="0057092C">
      <w:pPr>
        <w:pStyle w:val="Corpodetexto"/>
        <w:ind w:left="142"/>
        <w:rPr>
          <w:lang w:val="pt-BR"/>
        </w:rPr>
      </w:pPr>
      <w:r w:rsidRPr="00324526">
        <w:rPr>
          <w:lang w:val="pt-BR"/>
        </w:rPr>
        <w:t>Formalizam a grade horária, publicam a mesma no site da instituição</w:t>
      </w:r>
      <w:r w:rsidR="002C4ED3" w:rsidRPr="00324526">
        <w:rPr>
          <w:lang w:val="pt-BR"/>
        </w:rPr>
        <w:t>.</w:t>
      </w:r>
    </w:p>
    <w:p w14:paraId="2FAE7066" w14:textId="0A96CDAA" w:rsidR="0025660F" w:rsidRPr="00324526" w:rsidRDefault="0025660F" w:rsidP="002C4ED3">
      <w:pPr>
        <w:pStyle w:val="Corpodetexto"/>
        <w:ind w:left="0"/>
        <w:rPr>
          <w:i/>
          <w:iCs/>
          <w:lang w:val="pt-BR"/>
        </w:rPr>
      </w:pPr>
    </w:p>
    <w:p w14:paraId="7B6DDEAE" w14:textId="77777777" w:rsidR="00D3408F" w:rsidRPr="00324526" w:rsidRDefault="00534E7F" w:rsidP="00241D5B">
      <w:pPr>
        <w:pStyle w:val="Ttulo2"/>
      </w:pPr>
      <w:bookmarkStart w:id="21" w:name="_Toc20074563"/>
      <w:r w:rsidRPr="00324526">
        <w:t>Regras de Negócio</w:t>
      </w:r>
      <w:bookmarkEnd w:id="21"/>
    </w:p>
    <w:p w14:paraId="6CB74FC6" w14:textId="46AE8511" w:rsidR="00D3408F" w:rsidRPr="00324526" w:rsidRDefault="00FE2B07" w:rsidP="00241D5B">
      <w:pPr>
        <w:pStyle w:val="Ttulo3"/>
      </w:pPr>
      <w:bookmarkStart w:id="22" w:name="_Toc20074564"/>
      <w:r w:rsidRPr="00324526">
        <w:t>Interstício</w:t>
      </w:r>
      <w:bookmarkEnd w:id="22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D3408F" w:rsidRPr="00324526" w14:paraId="1C042C29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C4AAD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9B07A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RN001</w:t>
            </w:r>
          </w:p>
        </w:tc>
      </w:tr>
      <w:tr w:rsidR="00D3408F" w:rsidRPr="00324526" w14:paraId="493A288B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EF3D7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5BDE" w14:textId="722EF3FB" w:rsidR="00D3408F" w:rsidRPr="00324526" w:rsidRDefault="00477944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devem aguardar </w:t>
            </w:r>
            <w:r w:rsidR="00C52E74" w:rsidRPr="00324526">
              <w:rPr>
                <w:lang w:val="pt-BR"/>
              </w:rPr>
              <w:t>11 horas entre uma jornada e outra na instituição.</w:t>
            </w:r>
          </w:p>
        </w:tc>
      </w:tr>
      <w:tr w:rsidR="00D3408F" w:rsidRPr="00324526" w14:paraId="383419A9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22E9E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3403C" w14:textId="77534FD3" w:rsidR="00D3408F" w:rsidRPr="00324526" w:rsidRDefault="0056080D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D3408F" w:rsidRPr="00324526" w14:paraId="1A0E7F43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93665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9DE7" w14:textId="60F94130" w:rsidR="00D3408F" w:rsidRPr="00324526" w:rsidRDefault="00225BD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</w:t>
            </w:r>
            <w:r w:rsidR="00841A29" w:rsidRPr="00324526">
              <w:rPr>
                <w:rFonts w:ascii="Liberation Serif" w:hAnsi="Liberation Serif"/>
                <w:color w:val="000000"/>
                <w:lang w:val="pt-BR"/>
              </w:rPr>
              <w:t>uxiliar de secretaria acadêmica Francisco</w:t>
            </w:r>
          </w:p>
        </w:tc>
      </w:tr>
      <w:tr w:rsidR="00D3408F" w:rsidRPr="00324526" w14:paraId="22FD0B56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4E6BC" w14:textId="77777777" w:rsidR="00D3408F" w:rsidRPr="00324526" w:rsidRDefault="00534E7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9962" w14:textId="7C19D3C7" w:rsidR="00D3408F" w:rsidRPr="00324526" w:rsidRDefault="00D3408F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783861F8" w14:textId="05DE6232" w:rsidR="006A6A44" w:rsidRPr="00324526" w:rsidRDefault="006A6A44">
      <w:pPr>
        <w:rPr>
          <w:b/>
          <w:bCs/>
          <w:color w:val="000000"/>
          <w:lang w:val="pt-BR"/>
        </w:rPr>
      </w:pPr>
    </w:p>
    <w:p w14:paraId="3F69D707" w14:textId="07A82269" w:rsidR="00841A29" w:rsidRPr="00324526" w:rsidRDefault="0025480A" w:rsidP="00241D5B">
      <w:pPr>
        <w:pStyle w:val="Ttulo3"/>
      </w:pPr>
      <w:bookmarkStart w:id="23" w:name="_Toc20074565"/>
      <w:r w:rsidRPr="00324526">
        <w:t>Múltiplas matrículas</w:t>
      </w:r>
      <w:bookmarkEnd w:id="23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25480A" w:rsidRPr="00324526" w14:paraId="257B156F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7DA51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F41C5" w14:textId="4738FAF6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RN002</w:t>
            </w:r>
          </w:p>
        </w:tc>
      </w:tr>
      <w:tr w:rsidR="0025480A" w:rsidRPr="00324526" w14:paraId="4C54773F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20854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689E2" w14:textId="110ACA2C" w:rsidR="0025480A" w:rsidRPr="00324526" w:rsidRDefault="00004795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>Deve-se considerar professores com dois contratos ativos na instituição.</w:t>
            </w:r>
          </w:p>
        </w:tc>
      </w:tr>
      <w:tr w:rsidR="0025480A" w:rsidRPr="00324526" w14:paraId="216B24E6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F850D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2368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25480A" w:rsidRPr="00324526" w14:paraId="30A3000B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35669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F3B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25480A" w:rsidRPr="00324526" w14:paraId="3468BA4C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57604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D775C" w14:textId="77777777" w:rsidR="0025480A" w:rsidRPr="00324526" w:rsidRDefault="0025480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2F7EFBFE" w14:textId="65FAA418" w:rsidR="0025480A" w:rsidRPr="00324526" w:rsidRDefault="0025480A">
      <w:pPr>
        <w:rPr>
          <w:rFonts w:ascii="Arial" w:hAnsi="Arial" w:cs="Arial"/>
          <w:i/>
          <w:iCs/>
          <w:color w:val="000000"/>
          <w:lang w:val="pt-BR"/>
        </w:rPr>
      </w:pPr>
    </w:p>
    <w:p w14:paraId="610C863D" w14:textId="21298FB6" w:rsidR="00A7512F" w:rsidRPr="00324526" w:rsidRDefault="00A7512F" w:rsidP="00241D5B">
      <w:pPr>
        <w:pStyle w:val="Ttulo3"/>
      </w:pPr>
      <w:bookmarkStart w:id="24" w:name="_Toc20074566"/>
      <w:r w:rsidRPr="00324526">
        <w:t>Horas trabalhadas diariamente</w:t>
      </w:r>
      <w:bookmarkEnd w:id="24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A7512F" w:rsidRPr="00324526" w14:paraId="0BA6B841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E6DE5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AE959" w14:textId="129817DC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</w:t>
            </w:r>
            <w:r w:rsidR="002A74EC" w:rsidRPr="00324526">
              <w:rPr>
                <w:rFonts w:ascii="Liberation Serif" w:hAnsi="Liberation Serif"/>
                <w:color w:val="000000"/>
                <w:lang w:val="pt-BR"/>
              </w:rPr>
              <w:t>3</w:t>
            </w:r>
          </w:p>
        </w:tc>
      </w:tr>
      <w:tr w:rsidR="00A7512F" w:rsidRPr="00324526" w14:paraId="312CD731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3C94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BBEA0" w14:textId="3C691C63" w:rsidR="00A7512F" w:rsidRPr="00324526" w:rsidRDefault="00D06471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>Professores não devem trabalhar mais do que oito horas diárias na instituição</w:t>
            </w:r>
            <w:r w:rsidR="006D002C" w:rsidRPr="00324526">
              <w:rPr>
                <w:lang w:val="pt-BR"/>
              </w:rPr>
              <w:t>.</w:t>
            </w:r>
          </w:p>
        </w:tc>
      </w:tr>
      <w:tr w:rsidR="00A7512F" w:rsidRPr="00324526" w14:paraId="16E3DDED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84F31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BCDB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A7512F" w:rsidRPr="00324526" w14:paraId="31A03BA7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581B3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D7723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A7512F" w:rsidRPr="00324526" w14:paraId="7987DCD6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4983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0A3E" w14:textId="77777777" w:rsidR="00A7512F" w:rsidRPr="00324526" w:rsidRDefault="00A7512F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73DFD2BE" w14:textId="28B3AF5C" w:rsidR="00A7512F" w:rsidRPr="00324526" w:rsidRDefault="00A7512F">
      <w:pPr>
        <w:rPr>
          <w:rFonts w:ascii="Arial" w:hAnsi="Arial" w:cs="Arial"/>
          <w:i/>
          <w:iCs/>
          <w:color w:val="000000"/>
          <w:lang w:val="pt-BR"/>
        </w:rPr>
      </w:pPr>
    </w:p>
    <w:p w14:paraId="5F6BE00F" w14:textId="2EA2BF52" w:rsidR="00A03C22" w:rsidRPr="00324526" w:rsidRDefault="009F42AF" w:rsidP="00C84671">
      <w:pPr>
        <w:pStyle w:val="Ttulo3"/>
      </w:pPr>
      <w:bookmarkStart w:id="25" w:name="_Toc20074567"/>
      <w:r w:rsidRPr="00324526">
        <w:t>Horas trabalhadas semanalmente</w:t>
      </w:r>
      <w:r w:rsidR="00A03C22" w:rsidRPr="00324526">
        <w:t xml:space="preserve"> para professores com um contrato</w:t>
      </w:r>
      <w:r w:rsidR="005100D1" w:rsidRPr="00324526">
        <w:t>.</w:t>
      </w:r>
      <w:bookmarkEnd w:id="25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A03C22" w:rsidRPr="00324526" w14:paraId="5744AD00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E4136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8B56C" w14:textId="3B406361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RN004</w:t>
            </w:r>
          </w:p>
        </w:tc>
      </w:tr>
      <w:tr w:rsidR="00A03C22" w:rsidRPr="00324526" w14:paraId="3A63774D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DBEC2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BF37" w14:textId="6AA378A2" w:rsidR="00A03C22" w:rsidRPr="00324526" w:rsidRDefault="009F068B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>Professores com apenas um contrato têm limite de 44h semanais trabalhadas.</w:t>
            </w:r>
          </w:p>
        </w:tc>
      </w:tr>
      <w:tr w:rsidR="00A03C22" w:rsidRPr="00324526" w14:paraId="495FE653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48D8B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lastRenderedPageBreak/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D115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A03C22" w:rsidRPr="00324526" w14:paraId="2E40E965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3D3DE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3E40F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A03C22" w:rsidRPr="00324526" w14:paraId="57516380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8848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FBAA" w14:textId="77777777" w:rsidR="00A03C22" w:rsidRPr="00324526" w:rsidRDefault="00A03C22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5EE0EC18" w14:textId="1C57DC95" w:rsidR="00A03C22" w:rsidRPr="00324526" w:rsidRDefault="00A03C22">
      <w:pPr>
        <w:rPr>
          <w:rFonts w:ascii="Arial" w:hAnsi="Arial" w:cs="Arial"/>
          <w:i/>
          <w:iCs/>
          <w:color w:val="000000"/>
          <w:lang w:val="pt-BR"/>
        </w:rPr>
      </w:pPr>
    </w:p>
    <w:p w14:paraId="71B61206" w14:textId="349287E7" w:rsidR="009F068B" w:rsidRPr="00324526" w:rsidRDefault="009F068B" w:rsidP="00241D5B">
      <w:pPr>
        <w:pStyle w:val="Ttulo3"/>
      </w:pPr>
      <w:bookmarkStart w:id="26" w:name="_Toc20074568"/>
      <w:r w:rsidRPr="00324526">
        <w:t xml:space="preserve">Horas trabalhadas </w:t>
      </w:r>
      <w:r w:rsidR="005100D1" w:rsidRPr="00324526">
        <w:t>semanalmente para professores com dois contratos.</w:t>
      </w:r>
      <w:bookmarkEnd w:id="26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5100D1" w:rsidRPr="00324526" w14:paraId="5434A70E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4D993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BC156" w14:textId="154789A0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RN005</w:t>
            </w:r>
          </w:p>
        </w:tc>
      </w:tr>
      <w:tr w:rsidR="005100D1" w:rsidRPr="00324526" w14:paraId="3AE38BEE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9A160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098D2" w14:textId="585902D0" w:rsidR="005100D1" w:rsidRPr="00324526" w:rsidRDefault="00974D3D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com </w:t>
            </w:r>
            <w:r w:rsidR="00084C12" w:rsidRPr="00324526">
              <w:rPr>
                <w:lang w:val="pt-BR"/>
              </w:rPr>
              <w:t>dois contratos têm limite de 64h semanais trabalhadas.</w:t>
            </w:r>
          </w:p>
        </w:tc>
      </w:tr>
      <w:tr w:rsidR="005100D1" w:rsidRPr="00324526" w14:paraId="3354378C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BF98F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1C376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5100D1" w:rsidRPr="00324526" w14:paraId="37FF9574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3B9BF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99D97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5100D1" w:rsidRPr="00324526" w14:paraId="7E6A1E21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556AF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65B8" w14:textId="77777777" w:rsidR="005100D1" w:rsidRPr="00324526" w:rsidRDefault="005100D1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2E53EAD6" w14:textId="69CDCDEF" w:rsidR="005100D1" w:rsidRPr="00324526" w:rsidRDefault="005100D1">
      <w:pPr>
        <w:rPr>
          <w:rFonts w:ascii="Arial" w:hAnsi="Arial" w:cs="Arial"/>
          <w:i/>
          <w:iCs/>
          <w:color w:val="000000"/>
          <w:lang w:val="pt-BR"/>
        </w:rPr>
      </w:pPr>
    </w:p>
    <w:p w14:paraId="17624B01" w14:textId="39A798D3" w:rsidR="00084C12" w:rsidRPr="00324526" w:rsidRDefault="000D1680" w:rsidP="00241D5B">
      <w:pPr>
        <w:pStyle w:val="Ttulo3"/>
      </w:pPr>
      <w:bookmarkStart w:id="27" w:name="_Toc20074569"/>
      <w:r w:rsidRPr="00324526">
        <w:t>Matérias eletivas possuem horário fixado pela coordenação.</w:t>
      </w:r>
      <w:bookmarkEnd w:id="27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36431A" w:rsidRPr="00324526" w14:paraId="642B4B32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F5942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026BE" w14:textId="2479E068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RN006</w:t>
            </w:r>
          </w:p>
        </w:tc>
      </w:tr>
      <w:tr w:rsidR="0036431A" w:rsidRPr="00324526" w14:paraId="36458AA1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0A6E3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F379F" w14:textId="39D9AF89" w:rsidR="0036431A" w:rsidRPr="00324526" w:rsidRDefault="0036431A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não escolhem horário para as disciplinas eletivas durante o formulário de aulas/horas, pois </w:t>
            </w:r>
            <w:proofErr w:type="gramStart"/>
            <w:r w:rsidRPr="00324526">
              <w:rPr>
                <w:lang w:val="pt-BR"/>
              </w:rPr>
              <w:t>as mesmas</w:t>
            </w:r>
            <w:proofErr w:type="gramEnd"/>
            <w:r w:rsidRPr="00324526">
              <w:rPr>
                <w:lang w:val="pt-BR"/>
              </w:rPr>
              <w:t xml:space="preserve"> já têm horário definido previamente pela coordenação.</w:t>
            </w:r>
          </w:p>
        </w:tc>
      </w:tr>
      <w:tr w:rsidR="0036431A" w:rsidRPr="00324526" w14:paraId="58F28580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42159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02B85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36431A" w:rsidRPr="00324526" w14:paraId="113361A8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866D3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D98FF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36431A" w:rsidRPr="00324526" w14:paraId="05843A31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1689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B81EC" w14:textId="77777777" w:rsidR="0036431A" w:rsidRPr="00324526" w:rsidRDefault="0036431A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6EE44D88" w14:textId="2B4778C4" w:rsidR="0036431A" w:rsidRPr="00324526" w:rsidRDefault="0036431A">
      <w:pPr>
        <w:rPr>
          <w:rFonts w:ascii="Arial" w:hAnsi="Arial" w:cs="Arial"/>
          <w:i/>
          <w:iCs/>
          <w:color w:val="000000"/>
          <w:lang w:val="pt-BR"/>
        </w:rPr>
      </w:pPr>
    </w:p>
    <w:p w14:paraId="6FF0B46B" w14:textId="377274AD" w:rsidR="00A828DF" w:rsidRPr="00324526" w:rsidRDefault="0095135D" w:rsidP="00241D5B">
      <w:pPr>
        <w:pStyle w:val="Ttulo3"/>
      </w:pPr>
      <w:bookmarkStart w:id="28" w:name="_Toc20074570"/>
      <w:r w:rsidRPr="00324526">
        <w:t>Prioridade dos laboratórios.</w:t>
      </w:r>
      <w:bookmarkEnd w:id="28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95135D" w:rsidRPr="00324526" w14:paraId="72E0ABCB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D8DCD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5CC70" w14:textId="3E00A6F1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RN007</w:t>
            </w:r>
          </w:p>
        </w:tc>
      </w:tr>
      <w:tr w:rsidR="0095135D" w:rsidRPr="00324526" w14:paraId="4E29198B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B730C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96735" w14:textId="5FA8B6E6" w:rsidR="0095135D" w:rsidRPr="00324526" w:rsidRDefault="0095135D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Os laboratórios devem ser prioritários para matérias/disciplinas/aulas que realmente necessitem da utilização </w:t>
            </w:r>
            <w:proofErr w:type="gramStart"/>
            <w:r w:rsidRPr="00324526">
              <w:rPr>
                <w:lang w:val="pt-BR"/>
              </w:rPr>
              <w:t>dos mesmos</w:t>
            </w:r>
            <w:proofErr w:type="gramEnd"/>
            <w:r w:rsidRPr="00324526">
              <w:rPr>
                <w:lang w:val="pt-BR"/>
              </w:rPr>
              <w:t>.</w:t>
            </w:r>
          </w:p>
        </w:tc>
      </w:tr>
      <w:tr w:rsidR="0095135D" w:rsidRPr="00324526" w14:paraId="5C72ACD0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D9AB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C2560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95135D" w:rsidRPr="00324526" w14:paraId="5662D5BD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C98B5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15DF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95135D" w:rsidRPr="00324526" w14:paraId="2F44AD44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EA9AD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0088B" w14:textId="77777777" w:rsidR="0095135D" w:rsidRPr="00324526" w:rsidRDefault="0095135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616E4C2F" w14:textId="7D174BC8" w:rsidR="0095135D" w:rsidRPr="00324526" w:rsidRDefault="0095135D">
      <w:pPr>
        <w:rPr>
          <w:rFonts w:ascii="Arial" w:hAnsi="Arial" w:cs="Arial"/>
          <w:i/>
          <w:iCs/>
          <w:color w:val="000000"/>
          <w:lang w:val="pt-BR"/>
        </w:rPr>
      </w:pPr>
    </w:p>
    <w:p w14:paraId="01C32C66" w14:textId="2522CEDF" w:rsidR="00FB68D8" w:rsidRPr="00324526" w:rsidRDefault="005F42D7" w:rsidP="00241D5B">
      <w:pPr>
        <w:pStyle w:val="Ttulo3"/>
      </w:pPr>
      <w:bookmarkStart w:id="29" w:name="_Toc20074571"/>
      <w:r w:rsidRPr="00324526">
        <w:t>Prioridade na escolha de horários entre os professores.</w:t>
      </w:r>
      <w:bookmarkEnd w:id="29"/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5F42D7" w:rsidRPr="00324526" w14:paraId="697E4973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78D5B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B659" w14:textId="6CDD2FD4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RN008</w:t>
            </w:r>
          </w:p>
        </w:tc>
      </w:tr>
      <w:tr w:rsidR="005F42D7" w:rsidRPr="00324526" w14:paraId="413365AF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4A7CE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65A4E" w14:textId="4A72370B" w:rsidR="005F42D7" w:rsidRPr="00324526" w:rsidRDefault="005F42D7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 xml:space="preserve">Professores com mais tempo na instituição têm prioridade na escolha do horário, além disso, professores </w:t>
            </w:r>
            <w:r w:rsidR="00037808" w:rsidRPr="00324526">
              <w:rPr>
                <w:lang w:val="pt-BR"/>
              </w:rPr>
              <w:t>concursados têm prioridade sobre professores contratados.</w:t>
            </w:r>
          </w:p>
        </w:tc>
      </w:tr>
      <w:tr w:rsidR="005F42D7" w:rsidRPr="00324526" w14:paraId="69B38AB3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0D472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0C81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5F42D7" w:rsidRPr="00324526" w14:paraId="6D67911D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CED10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F5833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5F42D7" w:rsidRPr="00324526" w14:paraId="5E94B3B1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6F7A7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78DB9" w14:textId="77777777" w:rsidR="005F42D7" w:rsidRPr="00324526" w:rsidRDefault="005F42D7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72080BBF" w14:textId="1A7F5C15" w:rsidR="005F42D7" w:rsidRPr="00324526" w:rsidRDefault="005F42D7">
      <w:pPr>
        <w:rPr>
          <w:rFonts w:ascii="Arial" w:hAnsi="Arial" w:cs="Arial"/>
          <w:i/>
          <w:iCs/>
          <w:color w:val="000000"/>
          <w:lang w:val="pt-BR"/>
        </w:rPr>
      </w:pPr>
    </w:p>
    <w:p w14:paraId="22FC53F1" w14:textId="315CE636" w:rsidR="004D3CED" w:rsidRPr="00324526" w:rsidRDefault="004D3CED" w:rsidP="00241D5B">
      <w:pPr>
        <w:pStyle w:val="Ttulo3"/>
      </w:pPr>
      <w:bookmarkStart w:id="30" w:name="_Toc20074572"/>
      <w:r w:rsidRPr="00324526">
        <w:lastRenderedPageBreak/>
        <w:t>Salas e horários livres para monitoria.</w:t>
      </w:r>
      <w:bookmarkEnd w:id="30"/>
    </w:p>
    <w:p w14:paraId="07802C94" w14:textId="7A171D97" w:rsidR="004D3CED" w:rsidRPr="00324526" w:rsidRDefault="004D3CED">
      <w:pPr>
        <w:rPr>
          <w:rFonts w:ascii="Arial" w:hAnsi="Arial" w:cs="Arial"/>
          <w:i/>
          <w:iCs/>
          <w:color w:val="000000"/>
          <w:lang w:val="pt-BR"/>
        </w:rPr>
      </w:pPr>
    </w:p>
    <w:p w14:paraId="63D72915" w14:textId="504FF4F4" w:rsidR="004D3CED" w:rsidRPr="00324526" w:rsidRDefault="004D3CED">
      <w:pPr>
        <w:rPr>
          <w:rFonts w:ascii="Arial" w:hAnsi="Arial" w:cs="Arial"/>
          <w:i/>
          <w:iCs/>
          <w:color w:val="000000"/>
          <w:lang w:val="pt-BR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7096"/>
      </w:tblGrid>
      <w:tr w:rsidR="004D3CED" w:rsidRPr="00324526" w14:paraId="13B331D9" w14:textId="77777777" w:rsidTr="00E43F1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68709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Sigla: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75E8E" w14:textId="619CCE86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RN009</w:t>
            </w:r>
          </w:p>
        </w:tc>
      </w:tr>
      <w:tr w:rsidR="004D3CED" w:rsidRPr="00324526" w14:paraId="0D778E56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C1784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Descrição: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F9F3" w14:textId="263D979C" w:rsidR="004D3CED" w:rsidRPr="00324526" w:rsidRDefault="008E5BCE" w:rsidP="00E43F16">
            <w:pPr>
              <w:rPr>
                <w:lang w:val="pt-BR"/>
              </w:rPr>
            </w:pPr>
            <w:r w:rsidRPr="00324526">
              <w:rPr>
                <w:lang w:val="pt-BR"/>
              </w:rPr>
              <w:t>Horários e salas/laboratórios disponibilizados para as monitorias não devem conflitar com os horários das aulas.</w:t>
            </w:r>
          </w:p>
        </w:tc>
      </w:tr>
      <w:tr w:rsidR="004D3CED" w:rsidRPr="00324526" w14:paraId="42A66568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C2F6A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identificou: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3DBDD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Equipe de análise</w:t>
            </w:r>
          </w:p>
        </w:tc>
      </w:tr>
      <w:tr w:rsidR="004D3CED" w:rsidRPr="00324526" w14:paraId="5039E3FB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D227F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Quem descreveu: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2234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Auxiliar de secretaria acadêmica Francisco</w:t>
            </w:r>
          </w:p>
        </w:tc>
      </w:tr>
      <w:tr w:rsidR="004D3CED" w:rsidRPr="00324526" w14:paraId="550674DD" w14:textId="77777777" w:rsidTr="00E43F16"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BEBC6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  <w:r w:rsidRPr="00324526">
              <w:rPr>
                <w:rFonts w:ascii="Liberation Serif" w:hAnsi="Liberation Serif"/>
                <w:color w:val="000000"/>
                <w:lang w:val="pt-BR"/>
              </w:rPr>
              <w:t>Documentos relacionados: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F1BC" w14:textId="77777777" w:rsidR="004D3CED" w:rsidRPr="00324526" w:rsidRDefault="004D3CED" w:rsidP="00E43F16">
            <w:pPr>
              <w:pStyle w:val="Contedodatabela"/>
              <w:rPr>
                <w:rFonts w:ascii="Liberation Serif" w:hAnsi="Liberation Serif"/>
                <w:color w:val="000000"/>
                <w:lang w:val="pt-BR"/>
              </w:rPr>
            </w:pPr>
          </w:p>
        </w:tc>
      </w:tr>
    </w:tbl>
    <w:p w14:paraId="267504D1" w14:textId="77777777" w:rsidR="004D3CED" w:rsidRPr="00324526" w:rsidRDefault="004D3CED">
      <w:pPr>
        <w:rPr>
          <w:rFonts w:ascii="Arial" w:hAnsi="Arial" w:cs="Arial"/>
          <w:i/>
          <w:iCs/>
          <w:color w:val="000000"/>
          <w:lang w:val="pt-BR"/>
        </w:rPr>
      </w:pPr>
    </w:p>
    <w:p w14:paraId="4136667A" w14:textId="77777777" w:rsidR="00D3408F" w:rsidRPr="00324526" w:rsidRDefault="00534E7F" w:rsidP="00241D5B">
      <w:pPr>
        <w:pStyle w:val="Ttulo2"/>
      </w:pPr>
      <w:bookmarkStart w:id="31" w:name="_Toc20074573"/>
      <w:r w:rsidRPr="00324526">
        <w:t>Descrição do Problema/Oportunidade</w:t>
      </w:r>
      <w:bookmarkEnd w:id="31"/>
    </w:p>
    <w:p w14:paraId="5F06381A" w14:textId="393B51B4" w:rsidR="00D3408F" w:rsidRPr="00324526" w:rsidRDefault="0090441D" w:rsidP="004841DB">
      <w:pPr>
        <w:pStyle w:val="InfoBlue"/>
        <w:tabs>
          <w:tab w:val="clear" w:pos="162"/>
          <w:tab w:val="left" w:pos="158"/>
        </w:tabs>
        <w:ind w:firstLine="551"/>
        <w:rPr>
          <w:i w:val="0"/>
          <w:iCs w:val="0"/>
          <w:color w:val="000000" w:themeColor="text1"/>
          <w:lang w:val="pt-BR"/>
        </w:rPr>
      </w:pPr>
      <w:r w:rsidRPr="00324526">
        <w:rPr>
          <w:i w:val="0"/>
          <w:iCs w:val="0"/>
          <w:color w:val="000000" w:themeColor="text1"/>
          <w:lang w:val="pt-BR"/>
        </w:rPr>
        <w:t xml:space="preserve">A organização e distribuição de horários e salas para a formalização da grade horária nas instituições de ensino de médio/grande porte são um problema para a secretaria acadêmica, coordenação e professores. </w:t>
      </w:r>
      <w:r w:rsidR="00D31A5E" w:rsidRPr="00324526">
        <w:rPr>
          <w:i w:val="0"/>
          <w:iCs w:val="0"/>
          <w:color w:val="000000" w:themeColor="text1"/>
          <w:lang w:val="pt-BR"/>
        </w:rPr>
        <w:t xml:space="preserve">Realizar este trabalho sem o auxílio de uma ferramenta informatizada que facilite a organização é uma tarefa árdua, que por diversas vezes pode </w:t>
      </w:r>
      <w:r w:rsidR="009A1184" w:rsidRPr="00324526">
        <w:rPr>
          <w:i w:val="0"/>
          <w:iCs w:val="0"/>
          <w:color w:val="000000" w:themeColor="text1"/>
          <w:lang w:val="pt-BR"/>
        </w:rPr>
        <w:t>acarretar</w:t>
      </w:r>
      <w:r w:rsidR="00CB4130" w:rsidRPr="00324526">
        <w:rPr>
          <w:i w:val="0"/>
          <w:iCs w:val="0"/>
          <w:color w:val="000000" w:themeColor="text1"/>
          <w:lang w:val="pt-BR"/>
        </w:rPr>
        <w:t xml:space="preserve"> erros ou numa grade ma</w:t>
      </w:r>
      <w:r w:rsidR="00C43637" w:rsidRPr="00324526">
        <w:rPr>
          <w:i w:val="0"/>
          <w:iCs w:val="0"/>
          <w:color w:val="000000" w:themeColor="text1"/>
          <w:lang w:val="pt-BR"/>
        </w:rPr>
        <w:t>l organizada, gerando transtornos e má distribuição dos recursos da instituição.</w:t>
      </w:r>
    </w:p>
    <w:p w14:paraId="0CA318DC" w14:textId="550B4996" w:rsidR="00D3408F" w:rsidRPr="00324526" w:rsidRDefault="004841DB" w:rsidP="00382B4C">
      <w:pPr>
        <w:pStyle w:val="Corpodetexto"/>
        <w:ind w:left="142" w:firstLine="567"/>
        <w:rPr>
          <w:color w:val="000000" w:themeColor="text1"/>
          <w:lang w:val="pt-BR"/>
        </w:rPr>
      </w:pPr>
      <w:r w:rsidRPr="00324526">
        <w:rPr>
          <w:color w:val="000000" w:themeColor="text1"/>
          <w:lang w:val="pt-BR"/>
        </w:rPr>
        <w:t>Dessa for</w:t>
      </w:r>
      <w:r w:rsidR="0076781B" w:rsidRPr="00324526">
        <w:rPr>
          <w:color w:val="000000" w:themeColor="text1"/>
          <w:lang w:val="pt-BR"/>
        </w:rPr>
        <w:t xml:space="preserve">ma, a ideia de um sistema gerenciador de horários e salas pode contribuir para a solução desse problema, </w:t>
      </w:r>
      <w:r w:rsidR="006064EE" w:rsidRPr="00324526">
        <w:rPr>
          <w:color w:val="000000" w:themeColor="text1"/>
          <w:lang w:val="pt-BR"/>
        </w:rPr>
        <w:t xml:space="preserve">automatizando e agilizando o processo, além de diminuir consideravelmente as chances de erro e </w:t>
      </w:r>
      <w:r w:rsidR="00382B4C" w:rsidRPr="00324526">
        <w:rPr>
          <w:color w:val="000000" w:themeColor="text1"/>
          <w:lang w:val="pt-BR"/>
        </w:rPr>
        <w:t>problemas de organização de salas.</w:t>
      </w:r>
    </w:p>
    <w:p w14:paraId="67FD7A79" w14:textId="77777777" w:rsidR="00D3408F" w:rsidRPr="00324526" w:rsidRDefault="00534E7F" w:rsidP="00241D5B">
      <w:pPr>
        <w:pStyle w:val="Ttulo1"/>
      </w:pPr>
      <w:bookmarkStart w:id="32" w:name="_Toc20074574"/>
      <w:r w:rsidRPr="00324526">
        <w:t>Descrição dos Stakeholders (Envolvidos)</w:t>
      </w:r>
      <w:bookmarkEnd w:id="32"/>
    </w:p>
    <w:p w14:paraId="025069E6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 xml:space="preserve">Esta seção apresenta uma descrição dos </w:t>
      </w:r>
      <w:r w:rsidRPr="00324526">
        <w:rPr>
          <w:color w:val="000000"/>
          <w:lang w:val="pt-BR"/>
        </w:rPr>
        <w:t>stakeholders</w:t>
      </w:r>
      <w:r w:rsidRPr="00324526">
        <w:rPr>
          <w:i w:val="0"/>
          <w:iCs w:val="0"/>
          <w:color w:val="000000"/>
          <w:lang w:val="pt-BR"/>
        </w:rPr>
        <w:t>, seus interesses e responsabilidades quanto ao negócio/projeto.</w:t>
      </w:r>
    </w:p>
    <w:p w14:paraId="61FB4C48" w14:textId="77777777" w:rsidR="00D3408F" w:rsidRPr="00324526" w:rsidRDefault="00534E7F" w:rsidP="00241D5B">
      <w:pPr>
        <w:pStyle w:val="Ttulo2"/>
      </w:pPr>
      <w:bookmarkStart w:id="33" w:name="_Toc20074575"/>
      <w:r w:rsidRPr="00324526">
        <w:t>Resumo dos Envolvidos</w:t>
      </w:r>
      <w:bookmarkEnd w:id="33"/>
    </w:p>
    <w:p w14:paraId="00AA5B0D" w14:textId="77777777" w:rsidR="00D3408F" w:rsidRPr="00324526" w:rsidRDefault="00534E7F">
      <w:pPr>
        <w:pStyle w:val="InfoBlue"/>
        <w:rPr>
          <w:lang w:val="pt-BR"/>
        </w:rPr>
      </w:pPr>
      <w:r w:rsidRPr="00324526">
        <w:rPr>
          <w:i w:val="0"/>
          <w:iCs w:val="0"/>
          <w:color w:val="000000"/>
          <w:lang w:val="pt-BR"/>
        </w:rPr>
        <w:tab/>
        <w:t>A tabela seguinte apresenta um breve resumo sobre todos os envolvidos, indicando seu nome e uma breve descrição.</w:t>
      </w:r>
    </w:p>
    <w:p w14:paraId="2273B3A1" w14:textId="77777777" w:rsidR="00D3408F" w:rsidRPr="00324526" w:rsidRDefault="00D3408F">
      <w:pPr>
        <w:pStyle w:val="Corpodetexto"/>
        <w:rPr>
          <w:lang w:val="pt-BR"/>
        </w:rPr>
      </w:pPr>
    </w:p>
    <w:tbl>
      <w:tblPr>
        <w:tblW w:w="8475" w:type="dxa"/>
        <w:tblInd w:w="713" w:type="dxa"/>
        <w:tblLook w:val="0000" w:firstRow="0" w:lastRow="0" w:firstColumn="0" w:lastColumn="0" w:noHBand="0" w:noVBand="0"/>
      </w:tblPr>
      <w:tblGrid>
        <w:gridCol w:w="1889"/>
        <w:gridCol w:w="6586"/>
      </w:tblGrid>
      <w:tr w:rsidR="00D3408F" w:rsidRPr="00324526" w14:paraId="617F4573" w14:textId="77777777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BBED9EA" w14:textId="77777777" w:rsidR="00D3408F" w:rsidRPr="00324526" w:rsidRDefault="00534E7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Nome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3BAD4B6" w14:textId="77777777" w:rsidR="00D3408F" w:rsidRPr="00324526" w:rsidRDefault="00534E7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</w:tr>
      <w:tr w:rsidR="00D3408F" w:rsidRPr="00324526" w14:paraId="4F7C35CD" w14:textId="77777777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982604" w14:textId="77777777" w:rsidR="00D3408F" w:rsidRPr="00324526" w:rsidRDefault="00534E7F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Secretária Acadêmica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F74E1A" w14:textId="6469A69F" w:rsidR="00D3408F" w:rsidRPr="00324526" w:rsidRDefault="00534E7F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Responsável pel</w:t>
            </w:r>
            <w:r w:rsidR="0015721C" w:rsidRPr="00324526">
              <w:rPr>
                <w:i w:val="0"/>
                <w:iCs w:val="0"/>
                <w:color w:val="000000"/>
                <w:lang w:val="pt-BR"/>
              </w:rPr>
              <w:t xml:space="preserve">a </w:t>
            </w:r>
            <w:r w:rsidR="000652E5" w:rsidRPr="00324526">
              <w:rPr>
                <w:i w:val="0"/>
                <w:iCs w:val="0"/>
                <w:color w:val="000000"/>
                <w:lang w:val="pt-BR"/>
              </w:rPr>
              <w:t>realização da grade horária com base nas informações passadas pelos professores e diretrizes estabelecidas pela coordenação.</w:t>
            </w:r>
          </w:p>
        </w:tc>
      </w:tr>
      <w:tr w:rsidR="0015721C" w:rsidRPr="00324526" w14:paraId="6DDDE5D4" w14:textId="77777777" w:rsidTr="0015721C">
        <w:trPr>
          <w:trHeight w:val="556"/>
        </w:trPr>
        <w:tc>
          <w:tcPr>
            <w:tcW w:w="18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EB9EC5" w14:textId="7DD4AC92" w:rsidR="0015721C" w:rsidRPr="00324526" w:rsidRDefault="0015721C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Coordenação</w:t>
            </w:r>
          </w:p>
        </w:tc>
        <w:tc>
          <w:tcPr>
            <w:tcW w:w="6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6D032" w14:textId="0CC69314" w:rsidR="0015721C" w:rsidRPr="00324526" w:rsidRDefault="000652E5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Responsável p</w:t>
            </w:r>
            <w:r w:rsidR="008E2907" w:rsidRPr="00324526">
              <w:rPr>
                <w:i w:val="0"/>
                <w:iCs w:val="0"/>
                <w:color w:val="000000"/>
                <w:lang w:val="pt-BR"/>
              </w:rPr>
              <w:t xml:space="preserve">or formular as </w:t>
            </w:r>
            <w:r w:rsidR="00B32738" w:rsidRPr="00324526">
              <w:rPr>
                <w:i w:val="0"/>
                <w:iCs w:val="0"/>
                <w:color w:val="000000"/>
                <w:lang w:val="pt-BR"/>
              </w:rPr>
              <w:t>regras que regem a definição dos horários das aulas e distribuição das salas e laboratórios.</w:t>
            </w:r>
          </w:p>
        </w:tc>
      </w:tr>
      <w:tr w:rsidR="00D3408F" w:rsidRPr="00324526" w14:paraId="62C5A61A" w14:textId="77777777" w:rsidTr="0015721C">
        <w:trPr>
          <w:trHeight w:val="550"/>
        </w:trPr>
        <w:tc>
          <w:tcPr>
            <w:tcW w:w="18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28EB10" w14:textId="4A07914A" w:rsidR="00D3408F" w:rsidRPr="00324526" w:rsidRDefault="0015721C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Professores</w:t>
            </w:r>
          </w:p>
        </w:tc>
        <w:tc>
          <w:tcPr>
            <w:tcW w:w="6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CEACBE" w14:textId="441F58DE" w:rsidR="00D3408F" w:rsidRPr="00324526" w:rsidRDefault="00B32738">
            <w:pPr>
              <w:pStyle w:val="InfoBlue"/>
              <w:rPr>
                <w:i w:val="0"/>
                <w:iCs w:val="0"/>
                <w:color w:val="000000"/>
                <w:lang w:val="pt-BR"/>
              </w:rPr>
            </w:pPr>
            <w:r w:rsidRPr="00324526">
              <w:rPr>
                <w:i w:val="0"/>
                <w:iCs w:val="0"/>
                <w:color w:val="000000"/>
                <w:lang w:val="pt-BR"/>
              </w:rPr>
              <w:t>Enviam os formu</w:t>
            </w:r>
            <w:r w:rsidR="00493D87" w:rsidRPr="00324526">
              <w:rPr>
                <w:i w:val="0"/>
                <w:iCs w:val="0"/>
                <w:color w:val="000000"/>
                <w:lang w:val="pt-BR"/>
              </w:rPr>
              <w:t>lários com os horários desejados para as aulas</w:t>
            </w:r>
            <w:r w:rsidR="00F25E23" w:rsidRPr="00324526">
              <w:rPr>
                <w:i w:val="0"/>
                <w:iCs w:val="0"/>
                <w:color w:val="000000"/>
                <w:lang w:val="pt-BR"/>
              </w:rPr>
              <w:t>.</w:t>
            </w:r>
          </w:p>
        </w:tc>
      </w:tr>
    </w:tbl>
    <w:p w14:paraId="53820C4F" w14:textId="77777777" w:rsidR="00D3408F" w:rsidRPr="00324526" w:rsidRDefault="00534E7F" w:rsidP="00241D5B">
      <w:pPr>
        <w:pStyle w:val="Ttulo2"/>
      </w:pPr>
      <w:bookmarkStart w:id="34" w:name="_Toc20074576"/>
      <w:r w:rsidRPr="00324526">
        <w:t>Perfil Detalhado dos Envolvidos</w:t>
      </w:r>
      <w:bookmarkEnd w:id="34"/>
    </w:p>
    <w:p w14:paraId="3F1F1CDF" w14:textId="5F55666C" w:rsidR="00D3408F" w:rsidRPr="00324526" w:rsidRDefault="00534E7F" w:rsidP="00241D5B">
      <w:pPr>
        <w:pStyle w:val="Ttulo3"/>
      </w:pPr>
      <w:bookmarkStart w:id="35" w:name="__DdeLink__472_3798249109"/>
      <w:bookmarkStart w:id="36" w:name="_Toc20074577"/>
      <w:r w:rsidRPr="00324526">
        <w:t>&lt;</w:t>
      </w:r>
      <w:r w:rsidR="00503C8A" w:rsidRPr="00324526">
        <w:t>Professores</w:t>
      </w:r>
      <w:r w:rsidRPr="00324526">
        <w:t>&gt;</w:t>
      </w:r>
      <w:bookmarkEnd w:id="35"/>
      <w:bookmarkEnd w:id="36"/>
    </w:p>
    <w:p w14:paraId="230F4AF3" w14:textId="1CBB1543" w:rsidR="00A50085" w:rsidRPr="00324526" w:rsidRDefault="00A50085" w:rsidP="00A50085">
      <w:pPr>
        <w:rPr>
          <w:lang w:val="pt-BR"/>
        </w:rPr>
      </w:pPr>
    </w:p>
    <w:p w14:paraId="502B5BAB" w14:textId="2A688F08" w:rsidR="00A50085" w:rsidRPr="00324526" w:rsidRDefault="00A50085" w:rsidP="00A50085">
      <w:pPr>
        <w:rPr>
          <w:lang w:val="pt-BR"/>
        </w:rPr>
      </w:pPr>
    </w:p>
    <w:p w14:paraId="0843EC91" w14:textId="30D7352B" w:rsidR="00A50085" w:rsidRPr="00324526" w:rsidRDefault="00A50085" w:rsidP="00A50085">
      <w:pPr>
        <w:rPr>
          <w:lang w:val="pt-BR"/>
        </w:rPr>
      </w:pPr>
    </w:p>
    <w:p w14:paraId="4B1F78D4" w14:textId="116B3E6D" w:rsidR="00A50085" w:rsidRPr="00324526" w:rsidRDefault="00A50085" w:rsidP="00A50085">
      <w:pPr>
        <w:rPr>
          <w:lang w:val="pt-BR"/>
        </w:rPr>
      </w:pPr>
    </w:p>
    <w:p w14:paraId="5A46942B" w14:textId="60AF14C7" w:rsidR="00A50085" w:rsidRPr="00324526" w:rsidRDefault="00A50085" w:rsidP="00A50085">
      <w:pPr>
        <w:rPr>
          <w:lang w:val="pt-BR"/>
        </w:rPr>
      </w:pPr>
    </w:p>
    <w:p w14:paraId="37BD0A5C" w14:textId="6A432CC2" w:rsidR="00A50085" w:rsidRPr="00324526" w:rsidRDefault="00A50085" w:rsidP="00A50085">
      <w:pPr>
        <w:rPr>
          <w:lang w:val="pt-BR"/>
        </w:rPr>
      </w:pPr>
    </w:p>
    <w:p w14:paraId="2E18F74D" w14:textId="77777777" w:rsidR="00A50085" w:rsidRPr="00324526" w:rsidRDefault="00A50085" w:rsidP="00A50085">
      <w:pPr>
        <w:rPr>
          <w:lang w:val="pt-BR"/>
        </w:rPr>
      </w:pPr>
    </w:p>
    <w:p w14:paraId="27A37F9D" w14:textId="77777777" w:rsidR="00D3408F" w:rsidRPr="00324526" w:rsidRDefault="00D3408F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89"/>
        <w:gridCol w:w="6959"/>
      </w:tblGrid>
      <w:tr w:rsidR="00D3408F" w:rsidRPr="00324526" w14:paraId="2AF45B12" w14:textId="77777777" w:rsidTr="00A50085">
        <w:trPr>
          <w:trHeight w:val="17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37364" w14:textId="77777777" w:rsidR="00D3408F" w:rsidRPr="00324526" w:rsidRDefault="00534E7F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Imagem Representativa (opcional)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967F" w14:textId="562DF4FC" w:rsidR="00D3408F" w:rsidRPr="00324526" w:rsidRDefault="00A50085">
            <w:pPr>
              <w:pStyle w:val="InfoBlue"/>
              <w:rPr>
                <w:lang w:val="pt-BR"/>
              </w:rPr>
            </w:pPr>
            <w:r w:rsidRPr="00324526">
              <w:rPr>
                <w:noProof/>
                <w:lang w:val="pt-BR"/>
              </w:rPr>
              <w:drawing>
                <wp:anchor distT="0" distB="0" distL="114300" distR="114300" simplePos="0" relativeHeight="251658752" behindDoc="0" locked="0" layoutInCell="1" allowOverlap="1" wp14:anchorId="0C8AB5BD" wp14:editId="2161D9A8">
                  <wp:simplePos x="0" y="0"/>
                  <wp:positionH relativeFrom="column">
                    <wp:posOffset>159258</wp:posOffset>
                  </wp:positionH>
                  <wp:positionV relativeFrom="paragraph">
                    <wp:posOffset>99619</wp:posOffset>
                  </wp:positionV>
                  <wp:extent cx="1353185" cy="1031443"/>
                  <wp:effectExtent l="0" t="0" r="0" b="0"/>
                  <wp:wrapNone/>
                  <wp:docPr id="3" name="Gráfico 3" descr="Sala de a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assroom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84" cy="10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F077CE" w14:textId="3DADF8C8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5130E271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5B6BE343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54FA75DA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  <w:p w14:paraId="27881758" w14:textId="77777777" w:rsidR="00D3408F" w:rsidRPr="00324526" w:rsidRDefault="00D3408F">
            <w:pPr>
              <w:pStyle w:val="Corpodetexto"/>
              <w:rPr>
                <w:lang w:val="pt-BR"/>
              </w:rPr>
            </w:pPr>
          </w:p>
        </w:tc>
      </w:tr>
      <w:tr w:rsidR="00D3408F" w:rsidRPr="00324526" w14:paraId="3991315C" w14:textId="77777777"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67BAE" w14:textId="77777777" w:rsidR="00D3408F" w:rsidRPr="00324526" w:rsidRDefault="00534E7F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C09E" w14:textId="0A6C5FA8" w:rsidR="00D3408F" w:rsidRPr="00324526" w:rsidRDefault="00946FBB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324526">
              <w:rPr>
                <w:i w:val="0"/>
                <w:iCs w:val="0"/>
                <w:color w:val="000000" w:themeColor="text1"/>
                <w:lang w:val="pt-BR"/>
              </w:rPr>
              <w:t xml:space="preserve">Os professores podem </w:t>
            </w:r>
            <w:r w:rsidR="00001971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desenvolver conflitos não muito agradáveis diante de uma negativa ou de diversos formulários enviados </w:t>
            </w:r>
            <w:r w:rsidR="00E530CA" w:rsidRPr="00324526">
              <w:rPr>
                <w:i w:val="0"/>
                <w:iCs w:val="0"/>
                <w:color w:val="000000" w:themeColor="text1"/>
                <w:lang w:val="pt-BR"/>
              </w:rPr>
              <w:t>na tentativa de uma obtenção de horário</w:t>
            </w:r>
            <w:r w:rsidR="003B5A35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, dessa forma o projeto pode ser útil nesse quesito, de facilitar </w:t>
            </w:r>
            <w:r w:rsidR="00416125" w:rsidRPr="00324526">
              <w:rPr>
                <w:i w:val="0"/>
                <w:iCs w:val="0"/>
                <w:color w:val="000000" w:themeColor="text1"/>
                <w:lang w:val="pt-BR"/>
              </w:rPr>
              <w:t>a distribuição de salas e horários de trabalho.</w:t>
            </w:r>
          </w:p>
        </w:tc>
      </w:tr>
      <w:tr w:rsidR="00D3408F" w:rsidRPr="00324526" w14:paraId="45E6CC95" w14:textId="77777777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F6699" w14:textId="77777777" w:rsidR="00D3408F" w:rsidRPr="00324526" w:rsidRDefault="00534E7F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FBCB2" w14:textId="75EBDC37" w:rsidR="00D3408F" w:rsidRPr="00324526" w:rsidRDefault="00A355A7">
            <w:pPr>
              <w:pStyle w:val="InfoBlue"/>
              <w:rPr>
                <w:color w:val="000000" w:themeColor="text1"/>
                <w:lang w:val="pt-BR"/>
              </w:rPr>
            </w:pPr>
            <w:r w:rsidRPr="00324526">
              <w:rPr>
                <w:color w:val="000000" w:themeColor="text1"/>
                <w:lang w:val="pt-BR"/>
              </w:rPr>
              <w:t>Usuário</w:t>
            </w:r>
          </w:p>
        </w:tc>
      </w:tr>
    </w:tbl>
    <w:p w14:paraId="42435AC1" w14:textId="746C1E91" w:rsidR="00D3408F" w:rsidRPr="00324526" w:rsidRDefault="00D3408F">
      <w:pPr>
        <w:pStyle w:val="Corpodetexto"/>
        <w:rPr>
          <w:lang w:val="pt-BR"/>
        </w:rPr>
      </w:pPr>
    </w:p>
    <w:p w14:paraId="72DD92CA" w14:textId="024082A1" w:rsidR="00A355A7" w:rsidRPr="00324526" w:rsidRDefault="00A355A7" w:rsidP="00241D5B">
      <w:pPr>
        <w:pStyle w:val="Ttulo3"/>
      </w:pPr>
      <w:bookmarkStart w:id="37" w:name="_Toc20074578"/>
      <w:r w:rsidRPr="00324526">
        <w:t>&lt;Secretaria Acadêmica&gt;</w:t>
      </w:r>
      <w:bookmarkEnd w:id="37"/>
    </w:p>
    <w:p w14:paraId="3F39ABB2" w14:textId="77777777" w:rsidR="00701B6A" w:rsidRPr="00324526" w:rsidRDefault="00701B6A" w:rsidP="00A355A7">
      <w:pPr>
        <w:pStyle w:val="Corpodetexto"/>
        <w:ind w:left="0"/>
        <w:rPr>
          <w:rFonts w:ascii="Arial" w:hAnsi="Arial" w:cs="Arial"/>
          <w:i/>
          <w:iCs/>
          <w:lang w:val="pt-BR"/>
        </w:rPr>
      </w:pPr>
      <w:r w:rsidRPr="00324526">
        <w:rPr>
          <w:rFonts w:ascii="Arial" w:hAnsi="Arial" w:cs="Arial"/>
          <w:i/>
          <w:iCs/>
          <w:lang w:val="pt-BR"/>
        </w:rPr>
        <w:tab/>
      </w: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89"/>
        <w:gridCol w:w="6959"/>
      </w:tblGrid>
      <w:tr w:rsidR="00701B6A" w:rsidRPr="00324526" w14:paraId="2CAB6071" w14:textId="77777777" w:rsidTr="00E43F16">
        <w:trPr>
          <w:trHeight w:val="17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CA940" w14:textId="77777777" w:rsidR="00701B6A" w:rsidRPr="00324526" w:rsidRDefault="00701B6A" w:rsidP="00E43F16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Imagem Representativa (opcional)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D112" w14:textId="6868CD7D" w:rsidR="00701B6A" w:rsidRPr="00324526" w:rsidRDefault="006E675A" w:rsidP="00E43F16">
            <w:pPr>
              <w:pStyle w:val="InfoBlue"/>
              <w:rPr>
                <w:lang w:val="pt-BR"/>
              </w:rPr>
            </w:pPr>
            <w:r w:rsidRPr="00324526">
              <w:rPr>
                <w:noProof/>
                <w:lang w:val="pt-BR"/>
              </w:rPr>
              <w:drawing>
                <wp:anchor distT="0" distB="0" distL="114300" distR="114300" simplePos="0" relativeHeight="251659264" behindDoc="0" locked="0" layoutInCell="1" allowOverlap="1" wp14:anchorId="17A02328" wp14:editId="3717BBE7">
                  <wp:simplePos x="0" y="0"/>
                  <wp:positionH relativeFrom="column">
                    <wp:posOffset>100735</wp:posOffset>
                  </wp:positionH>
                  <wp:positionV relativeFrom="paragraph">
                    <wp:posOffset>79704</wp:posOffset>
                  </wp:positionV>
                  <wp:extent cx="1185063" cy="1185063"/>
                  <wp:effectExtent l="0" t="0" r="0" b="0"/>
                  <wp:wrapNone/>
                  <wp:docPr id="5" name="Gráfico 5" descr="Clipe de 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perclip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12" cy="118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E26AB0" w14:textId="77777777" w:rsidR="00701B6A" w:rsidRPr="00324526" w:rsidRDefault="00701B6A" w:rsidP="00E43F16">
            <w:pPr>
              <w:pStyle w:val="Corpodetexto"/>
              <w:rPr>
                <w:lang w:val="pt-BR"/>
              </w:rPr>
            </w:pPr>
          </w:p>
          <w:p w14:paraId="7E23E941" w14:textId="77777777" w:rsidR="00701B6A" w:rsidRPr="00324526" w:rsidRDefault="00701B6A" w:rsidP="00E43F16">
            <w:pPr>
              <w:pStyle w:val="Corpodetexto"/>
              <w:rPr>
                <w:lang w:val="pt-BR"/>
              </w:rPr>
            </w:pPr>
          </w:p>
          <w:p w14:paraId="42B8649D" w14:textId="77777777" w:rsidR="00701B6A" w:rsidRPr="00324526" w:rsidRDefault="00701B6A" w:rsidP="00E43F16">
            <w:pPr>
              <w:pStyle w:val="Corpodetexto"/>
              <w:rPr>
                <w:lang w:val="pt-BR"/>
              </w:rPr>
            </w:pPr>
          </w:p>
          <w:p w14:paraId="36F8BA92" w14:textId="77777777" w:rsidR="00701B6A" w:rsidRPr="00324526" w:rsidRDefault="00701B6A" w:rsidP="00E43F16">
            <w:pPr>
              <w:pStyle w:val="Corpodetexto"/>
              <w:rPr>
                <w:lang w:val="pt-BR"/>
              </w:rPr>
            </w:pPr>
          </w:p>
          <w:p w14:paraId="7F1A3D37" w14:textId="77777777" w:rsidR="00701B6A" w:rsidRPr="00324526" w:rsidRDefault="00701B6A" w:rsidP="00E43F16">
            <w:pPr>
              <w:pStyle w:val="Corpodetexto"/>
              <w:rPr>
                <w:lang w:val="pt-BR"/>
              </w:rPr>
            </w:pPr>
          </w:p>
        </w:tc>
      </w:tr>
      <w:tr w:rsidR="00701B6A" w:rsidRPr="00324526" w14:paraId="23522F29" w14:textId="77777777" w:rsidTr="00E43F16"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9376" w14:textId="77777777" w:rsidR="00701B6A" w:rsidRPr="00324526" w:rsidRDefault="00701B6A" w:rsidP="00E43F16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E97D" w14:textId="2BAA2E6D" w:rsidR="00701B6A" w:rsidRPr="00324526" w:rsidRDefault="006E675A" w:rsidP="00E43F16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324526">
              <w:rPr>
                <w:i w:val="0"/>
                <w:iCs w:val="0"/>
                <w:color w:val="000000" w:themeColor="text1"/>
                <w:lang w:val="pt-BR"/>
              </w:rPr>
              <w:t xml:space="preserve">A secretaria acadêmica </w:t>
            </w:r>
            <w:r w:rsidR="007B6EBA" w:rsidRPr="00324526">
              <w:rPr>
                <w:i w:val="0"/>
                <w:iCs w:val="0"/>
                <w:color w:val="000000" w:themeColor="text1"/>
                <w:lang w:val="pt-BR"/>
              </w:rPr>
              <w:t>pode parecer um terreno ameno e sem conflitos, mas é importante não esquecer que esses jovens guerreiros estão no fogo cruzado</w:t>
            </w:r>
            <w:r w:rsidR="00C17427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 </w:t>
            </w:r>
            <w:r w:rsidR="007B6EBA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entre a coordenação e os professores, tendo a árdua tarefa de </w:t>
            </w:r>
            <w:r w:rsidR="00C17427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sintetizar esse conflito </w:t>
            </w:r>
            <w:r w:rsidR="00D738CF" w:rsidRPr="00324526">
              <w:rPr>
                <w:i w:val="0"/>
                <w:iCs w:val="0"/>
                <w:color w:val="000000" w:themeColor="text1"/>
                <w:lang w:val="pt-BR"/>
              </w:rPr>
              <w:t>de interesses em uma grade horária</w:t>
            </w:r>
            <w:r w:rsidR="00A87C22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 funcional e dentro das regras.</w:t>
            </w:r>
          </w:p>
        </w:tc>
      </w:tr>
      <w:tr w:rsidR="00701B6A" w:rsidRPr="00324526" w14:paraId="5EEC00D7" w14:textId="77777777" w:rsidTr="00E43F16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80E10" w14:textId="77777777" w:rsidR="00701B6A" w:rsidRPr="00324526" w:rsidRDefault="00701B6A" w:rsidP="00E43F16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514E" w14:textId="6D2D3AB8" w:rsidR="00701B6A" w:rsidRPr="00324526" w:rsidRDefault="00953FBA" w:rsidP="00E43F16">
            <w:pPr>
              <w:pStyle w:val="InfoBlue"/>
              <w:rPr>
                <w:color w:val="000000" w:themeColor="text1"/>
                <w:lang w:val="pt-BR"/>
              </w:rPr>
            </w:pPr>
            <w:r w:rsidRPr="00324526">
              <w:rPr>
                <w:color w:val="000000" w:themeColor="text1"/>
                <w:lang w:val="pt-BR"/>
              </w:rPr>
              <w:t xml:space="preserve">Gerenciador </w:t>
            </w:r>
            <w:r w:rsidR="009A6C94" w:rsidRPr="00324526">
              <w:rPr>
                <w:color w:val="000000" w:themeColor="text1"/>
                <w:lang w:val="pt-BR"/>
              </w:rPr>
              <w:t>do Sistema.</w:t>
            </w:r>
          </w:p>
        </w:tc>
      </w:tr>
    </w:tbl>
    <w:p w14:paraId="6D28A1EB" w14:textId="7B32948F" w:rsidR="00701B6A" w:rsidRPr="00324526" w:rsidRDefault="00701B6A" w:rsidP="00A355A7">
      <w:pPr>
        <w:pStyle w:val="Corpodetexto"/>
        <w:ind w:left="0"/>
        <w:rPr>
          <w:rFonts w:ascii="Arial" w:hAnsi="Arial" w:cs="Arial"/>
          <w:i/>
          <w:iCs/>
          <w:lang w:val="pt-BR"/>
        </w:rPr>
      </w:pPr>
    </w:p>
    <w:p w14:paraId="6EDA20BE" w14:textId="423AE655" w:rsidR="009A6C94" w:rsidRPr="00324526" w:rsidRDefault="009A6C94" w:rsidP="00241D5B">
      <w:pPr>
        <w:pStyle w:val="Ttulo3"/>
      </w:pPr>
      <w:bookmarkStart w:id="38" w:name="_Toc20074579"/>
      <w:r w:rsidRPr="00324526">
        <w:t>&lt;Coordenação&gt;</w:t>
      </w:r>
      <w:bookmarkEnd w:id="38"/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89"/>
        <w:gridCol w:w="6959"/>
      </w:tblGrid>
      <w:tr w:rsidR="009A6C94" w:rsidRPr="00324526" w14:paraId="7F6A046B" w14:textId="77777777" w:rsidTr="00E43F16">
        <w:trPr>
          <w:trHeight w:val="17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902FB" w14:textId="77777777" w:rsidR="009A6C94" w:rsidRPr="00324526" w:rsidRDefault="009A6C94" w:rsidP="00E43F16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Imagem Representativa (opcional)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1AFF" w14:textId="39270621" w:rsidR="009A6C94" w:rsidRPr="00324526" w:rsidRDefault="009A6C94" w:rsidP="00E43F16">
            <w:pPr>
              <w:pStyle w:val="InfoBlue"/>
              <w:rPr>
                <w:lang w:val="pt-BR"/>
              </w:rPr>
            </w:pPr>
            <w:r w:rsidRPr="00324526">
              <w:rPr>
                <w:noProof/>
                <w:lang w:val="pt-BR"/>
              </w:rPr>
              <w:drawing>
                <wp:anchor distT="0" distB="0" distL="114300" distR="114300" simplePos="0" relativeHeight="251660288" behindDoc="0" locked="0" layoutInCell="1" allowOverlap="1" wp14:anchorId="2922E5E6" wp14:editId="150B9A41">
                  <wp:simplePos x="0" y="0"/>
                  <wp:positionH relativeFrom="column">
                    <wp:posOffset>100736</wp:posOffset>
                  </wp:positionH>
                  <wp:positionV relativeFrom="paragraph">
                    <wp:posOffset>76251</wp:posOffset>
                  </wp:positionV>
                  <wp:extent cx="1184910" cy="1184910"/>
                  <wp:effectExtent l="0" t="0" r="0" b="0"/>
                  <wp:wrapNone/>
                  <wp:docPr id="7" name="Gráfico 7" descr="Lista de verificaç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ecklist_lt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320" cy="11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DC6AE0" w14:textId="77777777" w:rsidR="009A6C94" w:rsidRPr="00324526" w:rsidRDefault="009A6C94" w:rsidP="00E43F16">
            <w:pPr>
              <w:pStyle w:val="Corpodetexto"/>
              <w:rPr>
                <w:lang w:val="pt-BR"/>
              </w:rPr>
            </w:pPr>
          </w:p>
          <w:p w14:paraId="05FCDCBC" w14:textId="77777777" w:rsidR="009A6C94" w:rsidRPr="00324526" w:rsidRDefault="009A6C94" w:rsidP="00E43F16">
            <w:pPr>
              <w:pStyle w:val="Corpodetexto"/>
              <w:rPr>
                <w:lang w:val="pt-BR"/>
              </w:rPr>
            </w:pPr>
          </w:p>
          <w:p w14:paraId="50ACC51A" w14:textId="77777777" w:rsidR="009A6C94" w:rsidRPr="00324526" w:rsidRDefault="009A6C94" w:rsidP="00E43F16">
            <w:pPr>
              <w:pStyle w:val="Corpodetexto"/>
              <w:rPr>
                <w:lang w:val="pt-BR"/>
              </w:rPr>
            </w:pPr>
          </w:p>
          <w:p w14:paraId="0F12681D" w14:textId="77777777" w:rsidR="009A6C94" w:rsidRPr="00324526" w:rsidRDefault="009A6C94" w:rsidP="00E43F16">
            <w:pPr>
              <w:pStyle w:val="Corpodetexto"/>
              <w:rPr>
                <w:lang w:val="pt-BR"/>
              </w:rPr>
            </w:pPr>
          </w:p>
          <w:p w14:paraId="5030E911" w14:textId="77777777" w:rsidR="009A6C94" w:rsidRPr="00324526" w:rsidRDefault="009A6C94" w:rsidP="00E43F16">
            <w:pPr>
              <w:pStyle w:val="Corpodetexto"/>
              <w:rPr>
                <w:lang w:val="pt-BR"/>
              </w:rPr>
            </w:pPr>
          </w:p>
        </w:tc>
      </w:tr>
      <w:tr w:rsidR="009A6C94" w:rsidRPr="00324526" w14:paraId="4DF0C093" w14:textId="77777777" w:rsidTr="00E43F16"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87582" w14:textId="77777777" w:rsidR="009A6C94" w:rsidRPr="00324526" w:rsidRDefault="009A6C94" w:rsidP="00E43F16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0C0CA" w14:textId="142F1964" w:rsidR="009A6C94" w:rsidRPr="00324526" w:rsidRDefault="00656118" w:rsidP="00E43F16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324526">
              <w:rPr>
                <w:i w:val="0"/>
                <w:iCs w:val="0"/>
                <w:color w:val="000000" w:themeColor="text1"/>
                <w:lang w:val="pt-BR"/>
              </w:rPr>
              <w:t xml:space="preserve">A coordenação </w:t>
            </w:r>
            <w:r w:rsidR="00BB3FB5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aparenta certo prestígio e a ideia de um salário um pouco mais </w:t>
            </w:r>
            <w:r w:rsidR="00BB3FB5" w:rsidRPr="00324526">
              <w:rPr>
                <w:i w:val="0"/>
                <w:iCs w:val="0"/>
                <w:color w:val="000000" w:themeColor="text1"/>
                <w:lang w:val="pt-BR"/>
              </w:rPr>
              <w:lastRenderedPageBreak/>
              <w:t xml:space="preserve">elevado pode crescer aos olhos, mas não se esqueça que com grandes poderes vêm grandes responsabilidades. </w:t>
            </w:r>
            <w:r w:rsidR="00BB2570" w:rsidRPr="00324526">
              <w:rPr>
                <w:i w:val="0"/>
                <w:iCs w:val="0"/>
                <w:color w:val="000000" w:themeColor="text1"/>
                <w:lang w:val="pt-BR"/>
              </w:rPr>
              <w:t xml:space="preserve">É necessário </w:t>
            </w:r>
            <w:r w:rsidR="005839D6" w:rsidRPr="00324526">
              <w:rPr>
                <w:i w:val="0"/>
                <w:iCs w:val="0"/>
                <w:color w:val="000000" w:themeColor="text1"/>
                <w:lang w:val="pt-BR"/>
              </w:rPr>
              <w:t>pulso firme e atenção às regras e legislações para bem gerir o andamento do negócio</w:t>
            </w:r>
            <w:r w:rsidR="00935588" w:rsidRPr="00324526">
              <w:rPr>
                <w:i w:val="0"/>
                <w:iCs w:val="0"/>
                <w:color w:val="000000" w:themeColor="text1"/>
                <w:lang w:val="pt-BR"/>
              </w:rPr>
              <w:t>.</w:t>
            </w:r>
          </w:p>
        </w:tc>
      </w:tr>
      <w:tr w:rsidR="009A6C94" w:rsidRPr="00324526" w14:paraId="6D54FCC8" w14:textId="77777777" w:rsidTr="00E43F16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8B446" w14:textId="77777777" w:rsidR="009A6C94" w:rsidRPr="00324526" w:rsidRDefault="009A6C94" w:rsidP="00E43F16">
            <w:pPr>
              <w:rPr>
                <w:b/>
                <w:bCs/>
                <w:lang w:val="pt-BR"/>
              </w:rPr>
            </w:pPr>
            <w:r w:rsidRPr="00324526">
              <w:rPr>
                <w:b/>
                <w:bCs/>
                <w:lang w:val="pt-BR"/>
              </w:rPr>
              <w:lastRenderedPageBreak/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8B858" w14:textId="43098C03" w:rsidR="009A6C94" w:rsidRPr="00324526" w:rsidRDefault="00935588" w:rsidP="00E43F16">
            <w:pPr>
              <w:pStyle w:val="InfoBlue"/>
              <w:rPr>
                <w:color w:val="000000" w:themeColor="text1"/>
                <w:lang w:val="pt-BR"/>
              </w:rPr>
            </w:pPr>
            <w:r w:rsidRPr="00324526">
              <w:rPr>
                <w:color w:val="000000" w:themeColor="text1"/>
                <w:lang w:val="pt-BR"/>
              </w:rPr>
              <w:t>Gerenciador do Sistema.</w:t>
            </w:r>
          </w:p>
        </w:tc>
      </w:tr>
    </w:tbl>
    <w:p w14:paraId="6B415F2B" w14:textId="2C7C56C1" w:rsidR="009A6C94" w:rsidRPr="00324526" w:rsidRDefault="009A6C94" w:rsidP="00A355A7">
      <w:pPr>
        <w:pStyle w:val="Corpodetexto"/>
        <w:ind w:left="0"/>
        <w:rPr>
          <w:rFonts w:ascii="Arial" w:hAnsi="Arial" w:cs="Arial"/>
          <w:i/>
          <w:iCs/>
          <w:lang w:val="pt-BR"/>
        </w:rPr>
      </w:pPr>
    </w:p>
    <w:p w14:paraId="2CFD63CC" w14:textId="77777777" w:rsidR="00D3408F" w:rsidRPr="00324526" w:rsidRDefault="00534E7F" w:rsidP="00241D5B">
      <w:pPr>
        <w:pStyle w:val="Ttulo2"/>
      </w:pPr>
      <w:bookmarkStart w:id="39" w:name="_Toc20074580"/>
      <w:r w:rsidRPr="00324526">
        <w:t xml:space="preserve">Apoio </w:t>
      </w:r>
      <w:proofErr w:type="spellStart"/>
      <w:r w:rsidRPr="00324526">
        <w:t>vs</w:t>
      </w:r>
      <w:proofErr w:type="spellEnd"/>
      <w:r w:rsidRPr="00324526">
        <w:t xml:space="preserve"> Influência</w:t>
      </w:r>
      <w:bookmarkEnd w:id="39"/>
    </w:p>
    <w:p w14:paraId="0CEA9417" w14:textId="37A7D3E8" w:rsidR="005C44DF" w:rsidRPr="00324526" w:rsidRDefault="005C44DF" w:rsidP="005C44DF">
      <w:pPr>
        <w:pStyle w:val="Corpodetexto"/>
        <w:rPr>
          <w:lang w:val="pt-BR"/>
        </w:rPr>
      </w:pPr>
    </w:p>
    <w:p w14:paraId="3C7949FE" w14:textId="22A0FE04" w:rsidR="005C44DF" w:rsidRPr="00324526" w:rsidRDefault="000D2982" w:rsidP="005C44DF">
      <w:pPr>
        <w:pStyle w:val="Corpodetexto"/>
        <w:rPr>
          <w:lang w:val="pt-BR"/>
        </w:rPr>
      </w:pPr>
      <w:r w:rsidRPr="00324526">
        <w:rPr>
          <w:noProof/>
          <w:lang w:val="pt-BR"/>
        </w:rPr>
        <w:drawing>
          <wp:inline distT="0" distB="0" distL="0" distR="0" wp14:anchorId="153DA0A5" wp14:editId="309BE20E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5C44DF" w:rsidRPr="00324526">
      <w:type w:val="continuous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80E50" w14:textId="77777777" w:rsidR="0034017A" w:rsidRDefault="0034017A">
      <w:pPr>
        <w:spacing w:line="240" w:lineRule="auto"/>
      </w:pPr>
      <w:r>
        <w:separator/>
      </w:r>
    </w:p>
  </w:endnote>
  <w:endnote w:type="continuationSeparator" w:id="0">
    <w:p w14:paraId="26404AA1" w14:textId="77777777" w:rsidR="0034017A" w:rsidRDefault="00340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Courier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3408F" w14:paraId="6B61818F" w14:textId="77777777">
      <w:tc>
        <w:tcPr>
          <w:tcW w:w="3162" w:type="dxa"/>
          <w:shd w:val="clear" w:color="auto" w:fill="auto"/>
        </w:tcPr>
        <w:p w14:paraId="7382625A" w14:textId="77777777" w:rsidR="00D3408F" w:rsidRDefault="00534E7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14:paraId="6C040224" w14:textId="755337F0" w:rsidR="00D3408F" w:rsidRDefault="00534E7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F422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70D30B32" w14:textId="77777777" w:rsidR="00D3408F" w:rsidRDefault="00534E7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6B449A8" w14:textId="77777777" w:rsidR="00D3408F" w:rsidRDefault="00D340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28000" w14:textId="77777777" w:rsidR="0034017A" w:rsidRDefault="0034017A">
      <w:pPr>
        <w:spacing w:line="240" w:lineRule="auto"/>
      </w:pPr>
      <w:r>
        <w:separator/>
      </w:r>
    </w:p>
  </w:footnote>
  <w:footnote w:type="continuationSeparator" w:id="0">
    <w:p w14:paraId="144D75AE" w14:textId="77777777" w:rsidR="0034017A" w:rsidRDefault="00340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D3408F" w14:paraId="4E7C1F66" w14:textId="77777777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6C79FD84" w14:textId="71CA5A59" w:rsidR="00BE5402" w:rsidRDefault="00BE5402">
          <w:proofErr w:type="spellStart"/>
          <w:r>
            <w:t>Gerenciamento</w:t>
          </w:r>
          <w:proofErr w:type="spellEnd"/>
          <w:r>
            <w:t xml:space="preserve"> de </w:t>
          </w:r>
          <w:proofErr w:type="spellStart"/>
          <w:r>
            <w:t>salas</w:t>
          </w:r>
          <w:proofErr w:type="spellEnd"/>
          <w:r>
            <w:t xml:space="preserve"> e </w:t>
          </w:r>
          <w:proofErr w:type="spellStart"/>
          <w:r>
            <w:t>horários</w:t>
          </w:r>
          <w:proofErr w:type="spellEnd"/>
          <w:r>
            <w:t xml:space="preserve"> da FATEC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EFF9822" w14:textId="77777777" w:rsidR="00D3408F" w:rsidRDefault="00534E7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D3408F" w14:paraId="1706395D" w14:textId="77777777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0ACD7E19" w14:textId="77777777" w:rsidR="00D3408F" w:rsidRDefault="00534E7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 w:rsidR="00384828">
            <w:t>Visão</w:t>
          </w:r>
          <w:proofErr w:type="spellEnd"/>
          <w:r w:rsidR="00384828">
            <w:t xml:space="preserve"> do </w:t>
          </w:r>
          <w:proofErr w:type="spellStart"/>
          <w:r w:rsidR="00384828"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86B4A18" w14:textId="77777777" w:rsidR="00384828" w:rsidRPr="00384828" w:rsidRDefault="00534E7F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84828">
            <w:t>21</w:t>
          </w:r>
          <w:r>
            <w:rPr>
              <w:lang w:val="pt-BR"/>
            </w:rPr>
            <w:t>/</w:t>
          </w:r>
          <w:r w:rsidR="00384828">
            <w:rPr>
              <w:lang w:val="pt-BR"/>
            </w:rPr>
            <w:t>09</w:t>
          </w:r>
          <w:r>
            <w:rPr>
              <w:lang w:val="pt-BR"/>
            </w:rPr>
            <w:t>/</w:t>
          </w:r>
          <w:r w:rsidR="00384828">
            <w:rPr>
              <w:lang w:val="pt-BR"/>
            </w:rPr>
            <w:t>2019</w:t>
          </w:r>
        </w:p>
      </w:tc>
    </w:tr>
    <w:tr w:rsidR="00D3408F" w14:paraId="1A135DD8" w14:textId="77777777"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4D35290" w14:textId="77777777" w:rsidR="00D3408F" w:rsidRDefault="00534E7F">
          <w:pPr>
            <w:rPr>
              <w:lang w:val="pt-BR"/>
            </w:rPr>
          </w:pPr>
          <w:r>
            <w:rPr>
              <w:lang w:val="pt-BR"/>
            </w:rPr>
            <w:t>DVIS-NEG</w:t>
          </w:r>
        </w:p>
      </w:tc>
    </w:tr>
  </w:tbl>
  <w:p w14:paraId="7403E0C9" w14:textId="77777777" w:rsidR="00D3408F" w:rsidRDefault="00D340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360D"/>
    <w:multiLevelType w:val="multilevel"/>
    <w:tmpl w:val="960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B97FED"/>
    <w:multiLevelType w:val="hybridMultilevel"/>
    <w:tmpl w:val="FE82764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CF7704"/>
    <w:multiLevelType w:val="multilevel"/>
    <w:tmpl w:val="6A1886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FC616B"/>
    <w:multiLevelType w:val="multilevel"/>
    <w:tmpl w:val="2108B4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837747F"/>
    <w:multiLevelType w:val="multilevel"/>
    <w:tmpl w:val="1CDC8234"/>
    <w:lvl w:ilvl="0">
      <w:start w:val="1"/>
      <w:numFmt w:val="lowerLetter"/>
      <w:lvlText w:val="%1)"/>
      <w:lvlJc w:val="left"/>
      <w:pPr>
        <w:tabs>
          <w:tab w:val="num" w:pos="878"/>
        </w:tabs>
        <w:ind w:left="878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238"/>
        </w:tabs>
        <w:ind w:left="1238" w:hanging="360"/>
      </w:pPr>
    </w:lvl>
    <w:lvl w:ilvl="2">
      <w:start w:val="1"/>
      <w:numFmt w:val="decimal"/>
      <w:lvlText w:val="%3."/>
      <w:lvlJc w:val="left"/>
      <w:pPr>
        <w:tabs>
          <w:tab w:val="num" w:pos="1598"/>
        </w:tabs>
        <w:ind w:left="1598" w:hanging="360"/>
      </w:pPr>
    </w:lvl>
    <w:lvl w:ilvl="3">
      <w:start w:val="1"/>
      <w:numFmt w:val="decimal"/>
      <w:lvlText w:val="%4."/>
      <w:lvlJc w:val="left"/>
      <w:pPr>
        <w:tabs>
          <w:tab w:val="num" w:pos="1958"/>
        </w:tabs>
        <w:ind w:left="1958" w:hanging="360"/>
      </w:pPr>
    </w:lvl>
    <w:lvl w:ilvl="4">
      <w:start w:val="1"/>
      <w:numFmt w:val="decimal"/>
      <w:lvlText w:val="%5."/>
      <w:lvlJc w:val="left"/>
      <w:pPr>
        <w:tabs>
          <w:tab w:val="num" w:pos="2318"/>
        </w:tabs>
        <w:ind w:left="2318" w:hanging="360"/>
      </w:pPr>
    </w:lvl>
    <w:lvl w:ilvl="5">
      <w:start w:val="1"/>
      <w:numFmt w:val="decimal"/>
      <w:lvlText w:val="%6."/>
      <w:lvlJc w:val="left"/>
      <w:pPr>
        <w:tabs>
          <w:tab w:val="num" w:pos="2678"/>
        </w:tabs>
        <w:ind w:left="2678" w:hanging="360"/>
      </w:pPr>
    </w:lvl>
    <w:lvl w:ilvl="6">
      <w:start w:val="1"/>
      <w:numFmt w:val="decimal"/>
      <w:lvlText w:val="%7."/>
      <w:lvlJc w:val="left"/>
      <w:pPr>
        <w:tabs>
          <w:tab w:val="num" w:pos="3038"/>
        </w:tabs>
        <w:ind w:left="3038" w:hanging="360"/>
      </w:pPr>
    </w:lvl>
    <w:lvl w:ilvl="7">
      <w:start w:val="1"/>
      <w:numFmt w:val="decimal"/>
      <w:lvlText w:val="%8."/>
      <w:lvlJc w:val="left"/>
      <w:pPr>
        <w:tabs>
          <w:tab w:val="num" w:pos="3398"/>
        </w:tabs>
        <w:ind w:left="3398" w:hanging="360"/>
      </w:pPr>
    </w:lvl>
    <w:lvl w:ilvl="8">
      <w:start w:val="1"/>
      <w:numFmt w:val="decimal"/>
      <w:lvlText w:val="%9."/>
      <w:lvlJc w:val="left"/>
      <w:pPr>
        <w:tabs>
          <w:tab w:val="num" w:pos="3758"/>
        </w:tabs>
        <w:ind w:left="3758" w:hanging="360"/>
      </w:pPr>
    </w:lvl>
  </w:abstractNum>
  <w:abstractNum w:abstractNumId="5" w15:restartNumberingAfterBreak="0">
    <w:nsid w:val="58E478FB"/>
    <w:multiLevelType w:val="multilevel"/>
    <w:tmpl w:val="7346B77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CB30E2E"/>
    <w:multiLevelType w:val="hybridMultilevel"/>
    <w:tmpl w:val="642EBC8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8"/>
    <w:rsid w:val="00001971"/>
    <w:rsid w:val="00004795"/>
    <w:rsid w:val="00037808"/>
    <w:rsid w:val="000652E5"/>
    <w:rsid w:val="00084C12"/>
    <w:rsid w:val="000A64BE"/>
    <w:rsid w:val="000D1680"/>
    <w:rsid w:val="000D2982"/>
    <w:rsid w:val="0015140D"/>
    <w:rsid w:val="00153089"/>
    <w:rsid w:val="0015721C"/>
    <w:rsid w:val="001B1F80"/>
    <w:rsid w:val="001D7D44"/>
    <w:rsid w:val="00210D39"/>
    <w:rsid w:val="00225BDF"/>
    <w:rsid w:val="00232958"/>
    <w:rsid w:val="00236E72"/>
    <w:rsid w:val="00241D5B"/>
    <w:rsid w:val="0025480A"/>
    <w:rsid w:val="0025660F"/>
    <w:rsid w:val="00270A27"/>
    <w:rsid w:val="002A74EC"/>
    <w:rsid w:val="002C4ED3"/>
    <w:rsid w:val="00322DD4"/>
    <w:rsid w:val="00324526"/>
    <w:rsid w:val="0034017A"/>
    <w:rsid w:val="003405CA"/>
    <w:rsid w:val="0036431A"/>
    <w:rsid w:val="003654D2"/>
    <w:rsid w:val="00382B4C"/>
    <w:rsid w:val="00384828"/>
    <w:rsid w:val="00384C55"/>
    <w:rsid w:val="003B5A35"/>
    <w:rsid w:val="00416125"/>
    <w:rsid w:val="00477944"/>
    <w:rsid w:val="004807E6"/>
    <w:rsid w:val="004841DB"/>
    <w:rsid w:val="00493D87"/>
    <w:rsid w:val="004C0600"/>
    <w:rsid w:val="004D3CED"/>
    <w:rsid w:val="00503C8A"/>
    <w:rsid w:val="005100D1"/>
    <w:rsid w:val="00520172"/>
    <w:rsid w:val="005333B5"/>
    <w:rsid w:val="00534E7F"/>
    <w:rsid w:val="00537E10"/>
    <w:rsid w:val="00545C1F"/>
    <w:rsid w:val="0056080D"/>
    <w:rsid w:val="0057092C"/>
    <w:rsid w:val="00572E8E"/>
    <w:rsid w:val="005839D6"/>
    <w:rsid w:val="005C3900"/>
    <w:rsid w:val="005C44DF"/>
    <w:rsid w:val="005F42D7"/>
    <w:rsid w:val="005F5283"/>
    <w:rsid w:val="006064EE"/>
    <w:rsid w:val="0064041C"/>
    <w:rsid w:val="00656118"/>
    <w:rsid w:val="006656FE"/>
    <w:rsid w:val="006A6A44"/>
    <w:rsid w:val="006B3A65"/>
    <w:rsid w:val="006D002C"/>
    <w:rsid w:val="006E30EA"/>
    <w:rsid w:val="006E675A"/>
    <w:rsid w:val="00701B6A"/>
    <w:rsid w:val="00723751"/>
    <w:rsid w:val="0072404D"/>
    <w:rsid w:val="0076781B"/>
    <w:rsid w:val="007B6EBA"/>
    <w:rsid w:val="007F4228"/>
    <w:rsid w:val="00841A29"/>
    <w:rsid w:val="008A44A8"/>
    <w:rsid w:val="008C2EDD"/>
    <w:rsid w:val="008C7E51"/>
    <w:rsid w:val="008E2907"/>
    <w:rsid w:val="008E5BCE"/>
    <w:rsid w:val="0090441D"/>
    <w:rsid w:val="00935588"/>
    <w:rsid w:val="00942EEA"/>
    <w:rsid w:val="00946FBB"/>
    <w:rsid w:val="0095135D"/>
    <w:rsid w:val="00953FBA"/>
    <w:rsid w:val="00961843"/>
    <w:rsid w:val="00974D3D"/>
    <w:rsid w:val="00982B42"/>
    <w:rsid w:val="009A1184"/>
    <w:rsid w:val="009A6C94"/>
    <w:rsid w:val="009F068B"/>
    <w:rsid w:val="009F42AF"/>
    <w:rsid w:val="00A03C22"/>
    <w:rsid w:val="00A355A7"/>
    <w:rsid w:val="00A50085"/>
    <w:rsid w:val="00A7512F"/>
    <w:rsid w:val="00A828DF"/>
    <w:rsid w:val="00A87C22"/>
    <w:rsid w:val="00AB066C"/>
    <w:rsid w:val="00AD7E51"/>
    <w:rsid w:val="00B144A4"/>
    <w:rsid w:val="00B32738"/>
    <w:rsid w:val="00B6687C"/>
    <w:rsid w:val="00B936BF"/>
    <w:rsid w:val="00BA28D9"/>
    <w:rsid w:val="00BA618F"/>
    <w:rsid w:val="00BB2570"/>
    <w:rsid w:val="00BB3FB5"/>
    <w:rsid w:val="00BE23FF"/>
    <w:rsid w:val="00BE5402"/>
    <w:rsid w:val="00C17427"/>
    <w:rsid w:val="00C43637"/>
    <w:rsid w:val="00C52E74"/>
    <w:rsid w:val="00C60989"/>
    <w:rsid w:val="00C70E69"/>
    <w:rsid w:val="00C81407"/>
    <w:rsid w:val="00C84671"/>
    <w:rsid w:val="00CA7EB5"/>
    <w:rsid w:val="00CB4130"/>
    <w:rsid w:val="00CB7992"/>
    <w:rsid w:val="00CD3DD1"/>
    <w:rsid w:val="00D06471"/>
    <w:rsid w:val="00D06641"/>
    <w:rsid w:val="00D31A5E"/>
    <w:rsid w:val="00D3408F"/>
    <w:rsid w:val="00D524A8"/>
    <w:rsid w:val="00D578F2"/>
    <w:rsid w:val="00D711C4"/>
    <w:rsid w:val="00D72028"/>
    <w:rsid w:val="00D738CF"/>
    <w:rsid w:val="00D85EFD"/>
    <w:rsid w:val="00DE3AA9"/>
    <w:rsid w:val="00DE62D1"/>
    <w:rsid w:val="00E530CA"/>
    <w:rsid w:val="00E5598A"/>
    <w:rsid w:val="00ED6CFA"/>
    <w:rsid w:val="00EE0FE4"/>
    <w:rsid w:val="00EE7DBF"/>
    <w:rsid w:val="00F042E6"/>
    <w:rsid w:val="00F25E23"/>
    <w:rsid w:val="00F371AE"/>
    <w:rsid w:val="00F51138"/>
    <w:rsid w:val="00F63DAC"/>
    <w:rsid w:val="00FB68D8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DDD76F"/>
  <w15:docId w15:val="{80C09329-AFDC-465C-9BC6-B0949AA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rsid w:val="00241D5B"/>
    <w:pPr>
      <w:keepNext/>
      <w:numPr>
        <w:numId w:val="2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  <w:lang w:val="pt-BR"/>
    </w:rPr>
  </w:style>
  <w:style w:type="paragraph" w:styleId="Ttulo2">
    <w:name w:val="heading 2"/>
    <w:basedOn w:val="Ttulo1"/>
    <w:next w:val="Normal"/>
    <w:uiPriority w:val="9"/>
    <w:unhideWhenUsed/>
    <w:qFormat/>
    <w:rsid w:val="00241D5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rsid w:val="00241D5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Hyperlink">
    <w:name w:val="Hyperlink"/>
    <w:basedOn w:val="Fontepargpadro"/>
    <w:uiPriority w:val="99"/>
    <w:unhideWhenUsed/>
    <w:rsid w:val="00BE5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fatecspgov-my.sharepoint.com/personal/marcelo_castro_fatec_sp_gov_br/Documents/FATEC%203&#176;%20Semestre/Engenharia%20de%20Software%20II/Projeto%20ES%20II/V1/Vis&#227;o%20de%20Neg&#243;cio%20v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Apoio x Influência dos stakeholders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Apoio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Planilha1!$A$2:$A$4</c:f>
              <c:strCache>
                <c:ptCount val="3"/>
                <c:pt idx="0">
                  <c:v>Secretaria Acadêmica</c:v>
                </c:pt>
                <c:pt idx="1">
                  <c:v>Professores</c:v>
                </c:pt>
                <c:pt idx="2">
                  <c:v>Coordenação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2.5</c:v>
                </c:pt>
                <c:pt idx="2">
                  <c:v>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07-4F5A-9B5A-AAA94CA5FB9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Influência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Planilha1!$A$2:$A$4</c:f>
              <c:strCache>
                <c:ptCount val="3"/>
                <c:pt idx="0">
                  <c:v>Secretaria Acadêmica</c:v>
                </c:pt>
                <c:pt idx="1">
                  <c:v>Professores</c:v>
                </c:pt>
                <c:pt idx="2">
                  <c:v>Coordenação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3.7</c:v>
                </c:pt>
                <c:pt idx="1">
                  <c:v>2.4</c:v>
                </c:pt>
                <c:pt idx="2">
                  <c:v>4.0999999999999996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07-4F5A-9B5A-AAA94CA5F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2382824"/>
        <c:axId val="722383808"/>
        <c:axId val="0"/>
      </c:bar3DChart>
      <c:catAx>
        <c:axId val="722382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383808"/>
        <c:crosses val="autoZero"/>
        <c:auto val="1"/>
        <c:lblAlgn val="ctr"/>
        <c:lblOffset val="100"/>
        <c:noMultiLvlLbl val="0"/>
      </c:catAx>
      <c:valAx>
        <c:axId val="72238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382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CC265B24419449FF8D71F4AC6DC00" ma:contentTypeVersion="8" ma:contentTypeDescription="Create a new document." ma:contentTypeScope="" ma:versionID="8632081b1816943691cd50eefd035cea">
  <xsd:schema xmlns:xsd="http://www.w3.org/2001/XMLSchema" xmlns:xs="http://www.w3.org/2001/XMLSchema" xmlns:p="http://schemas.microsoft.com/office/2006/metadata/properties" xmlns:ns3="727d5ecb-8728-43a3-8c66-f58889e30174" targetNamespace="http://schemas.microsoft.com/office/2006/metadata/properties" ma:root="true" ma:fieldsID="b600f8a1bd4efbfff5aecf905cc051f1" ns3:_="">
    <xsd:import namespace="727d5ecb-8728-43a3-8c66-f58889e30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d5ecb-8728-43a3-8c66-f58889e30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FCE8-B6A3-449A-B313-AA1DB7C43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225CD0-8BD4-4F4F-BA33-7751BD8EF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B9C1B-D3DB-4CD8-BC57-9E60D657A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d5ecb-8728-43a3-8c66-f58889e3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81DE56-79EF-42E0-A987-E991FC6A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Visão%20de%20Negócio%20v1.dotx</Template>
  <TotalTime>14</TotalTime>
  <Pages>10</Pages>
  <Words>2160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Nome do Projeto</dc:subject>
  <dc:creator>MARCELO MACIEL DE CASTRO</dc:creator>
  <cp:keywords/>
  <dc:description/>
  <cp:lastModifiedBy>MARCELO CASTRO</cp:lastModifiedBy>
  <cp:revision>8</cp:revision>
  <dcterms:created xsi:type="dcterms:W3CDTF">2019-09-22T22:42:00Z</dcterms:created>
  <dcterms:modified xsi:type="dcterms:W3CDTF">2019-09-22T22:57:00Z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0x010100962CC265B24419449FF8D71F4AC6DC00</vt:lpwstr>
  </property>
</Properties>
</file>